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:rsidR="00692703" w:rsidRPr="00CF1A49" w:rsidRDefault="005B676E" w:rsidP="00913946">
            <w:pPr>
              <w:pStyle w:val="Title"/>
            </w:pPr>
            <w:r>
              <w:t>Phonebook</w:t>
            </w:r>
          </w:p>
          <w:p w:rsidR="00692703" w:rsidRPr="00CF1A49" w:rsidRDefault="005B676E" w:rsidP="00913946">
            <w:pPr>
              <w:pStyle w:val="ContactInfo"/>
              <w:contextualSpacing w:val="0"/>
            </w:pPr>
            <w:r>
              <w:t>Evaluation Project</w:t>
            </w:r>
            <w:r w:rsidR="00692703" w:rsidRPr="00CF1A49">
              <w:t xml:space="preserve"> </w:t>
            </w:r>
            <w:r>
              <w:t>(API’s Documentation)</w:t>
            </w:r>
          </w:p>
          <w:p w:rsidR="00692703" w:rsidRPr="00CF1A49" w:rsidRDefault="000A0E40" w:rsidP="005B676E">
            <w:pPr>
              <w:pStyle w:val="ContactInfoEmphasis"/>
              <w:contextualSpacing w:val="0"/>
            </w:pPr>
            <w:r>
              <w:t>For</w:t>
            </w:r>
            <w:r w:rsidR="005B676E">
              <w:t xml:space="preserve"> </w:t>
            </w:r>
            <w:proofErr w:type="spellStart"/>
            <w:r w:rsidR="005B676E">
              <w:t>Addenda.tech</w:t>
            </w:r>
            <w:proofErr w:type="spellEnd"/>
          </w:p>
        </w:tc>
      </w:tr>
      <w:tr w:rsidR="005579C9" w:rsidRPr="00CF1A49" w:rsidTr="005579C9">
        <w:trPr>
          <w:trHeight w:hRule="exact" w:val="288"/>
        </w:trPr>
        <w:tc>
          <w:tcPr>
            <w:tcW w:w="9360" w:type="dxa"/>
            <w:tcMar>
              <w:top w:w="0" w:type="dxa"/>
              <w:bottom w:w="0" w:type="dxa"/>
            </w:tcMar>
          </w:tcPr>
          <w:p w:rsidR="005579C9" w:rsidRDefault="005579C9" w:rsidP="005579C9"/>
        </w:tc>
      </w:tr>
    </w:tbl>
    <w:p w:rsidR="005579C9" w:rsidRDefault="005579C9" w:rsidP="005579C9">
      <w:pPr>
        <w:pStyle w:val="Header"/>
      </w:pPr>
    </w:p>
    <w:p w:rsidR="00E90457" w:rsidRDefault="00E90457" w:rsidP="005579C9">
      <w:r>
        <w:rPr>
          <w:b/>
        </w:rPr>
        <w:t>API</w:t>
      </w:r>
      <w:r w:rsidR="00AB4976">
        <w:t xml:space="preserve"> </w:t>
      </w:r>
      <w:r w:rsidR="00AB4976" w:rsidRPr="00AB4976">
        <w:rPr>
          <w:b/>
        </w:rPr>
        <w:t>Register</w:t>
      </w:r>
      <w:r>
        <w:rPr>
          <w:b/>
        </w:rPr>
        <w:t xml:space="preserve">: </w:t>
      </w:r>
      <w:r>
        <w:t>To register the user for login and maintaining the contacts</w:t>
      </w:r>
    </w:p>
    <w:p w:rsidR="00E90457" w:rsidRDefault="00E90457" w:rsidP="00E90457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B92E11">
        <w:rPr>
          <w:b/>
        </w:rPr>
        <w:t>URL</w:t>
      </w:r>
      <w:r>
        <w:t xml:space="preserve">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localhost</w:t>
      </w:r>
      <w:proofErr w:type="gram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:3000</w:t>
      </w:r>
      <w:proofErr w:type="gramEnd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api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auth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/register</w:t>
      </w:r>
    </w:p>
    <w:p w:rsidR="0034261F" w:rsidRPr="0034261F" w:rsidRDefault="0034261F" w:rsidP="00E90457">
      <w:pPr>
        <w:rPr>
          <w:rFonts w:ascii="Helvetica" w:hAnsi="Helvetica" w:cs="Helvetica"/>
          <w:b/>
          <w:color w:val="505050"/>
          <w:sz w:val="18"/>
          <w:szCs w:val="18"/>
          <w:shd w:val="clear" w:color="auto" w:fill="FFFFFF"/>
        </w:rPr>
      </w:pPr>
      <w:r w:rsidRPr="0034261F">
        <w:rPr>
          <w:rFonts w:ascii="Helvetica" w:hAnsi="Helvetica" w:cs="Helvetica"/>
          <w:b/>
          <w:color w:val="505050"/>
          <w:sz w:val="18"/>
          <w:szCs w:val="18"/>
          <w:shd w:val="clear" w:color="auto" w:fill="FFFFFF"/>
        </w:rPr>
        <w:t>Method: POST</w:t>
      </w:r>
    </w:p>
    <w:p w:rsidR="00E90457" w:rsidRPr="00B92E11" w:rsidRDefault="00B92E11" w:rsidP="005579C9">
      <w:pPr>
        <w:rPr>
          <w:b/>
        </w:rPr>
      </w:pPr>
      <w:r w:rsidRPr="00B92E11">
        <w:rPr>
          <w:b/>
        </w:rPr>
        <w:t>Parameter Body (JSON Raw):</w:t>
      </w:r>
    </w:p>
    <w:p w:rsidR="00B92E11" w:rsidRDefault="00B92E11" w:rsidP="00B92E11">
      <w:r>
        <w:t>{</w:t>
      </w:r>
    </w:p>
    <w:p w:rsidR="00B92E11" w:rsidRDefault="00B92E11" w:rsidP="00B92E11">
      <w:r>
        <w:tab/>
      </w:r>
    </w:p>
    <w:p w:rsidR="00B92E11" w:rsidRDefault="00B92E11" w:rsidP="00B92E11">
      <w:r>
        <w:tab/>
        <w:t>"</w:t>
      </w:r>
      <w:proofErr w:type="spellStart"/>
      <w:r>
        <w:t>full_name</w:t>
      </w:r>
      <w:proofErr w:type="spellEnd"/>
      <w:r>
        <w:t>": "</w:t>
      </w:r>
      <w:proofErr w:type="spellStart"/>
      <w:r>
        <w:t>Jhon</w:t>
      </w:r>
      <w:proofErr w:type="spellEnd"/>
      <w:r>
        <w:t xml:space="preserve"> </w:t>
      </w:r>
      <w:proofErr w:type="spellStart"/>
      <w:r>
        <w:t>Wich</w:t>
      </w:r>
      <w:proofErr w:type="spellEnd"/>
      <w:r>
        <w:t>",</w:t>
      </w:r>
    </w:p>
    <w:p w:rsidR="00B92E11" w:rsidRDefault="00B92E11" w:rsidP="00B92E11">
      <w:r>
        <w:tab/>
        <w:t>"</w:t>
      </w:r>
      <w:proofErr w:type="gramStart"/>
      <w:r>
        <w:t>username</w:t>
      </w:r>
      <w:proofErr w:type="gramEnd"/>
      <w:r>
        <w:t>": "</w:t>
      </w:r>
      <w:proofErr w:type="spellStart"/>
      <w:r>
        <w:t>jhonwich</w:t>
      </w:r>
      <w:proofErr w:type="spellEnd"/>
      <w:r>
        <w:t>",</w:t>
      </w:r>
    </w:p>
    <w:p w:rsidR="00B92E11" w:rsidRDefault="00B92E11" w:rsidP="00B92E11">
      <w:r>
        <w:tab/>
        <w:t>"</w:t>
      </w:r>
      <w:proofErr w:type="gramStart"/>
      <w:r>
        <w:t>password</w:t>
      </w:r>
      <w:proofErr w:type="gramEnd"/>
      <w:r>
        <w:t>":</w:t>
      </w:r>
      <w:r>
        <w:t xml:space="preserve"> </w:t>
      </w:r>
      <w:r>
        <w:t>"</w:t>
      </w:r>
      <w:r>
        <w:t>+97150633455</w:t>
      </w:r>
      <w:r w:rsidR="005810A5">
        <w:t>"</w:t>
      </w:r>
    </w:p>
    <w:p w:rsidR="00B92E11" w:rsidRDefault="00B92E11" w:rsidP="00207866">
      <w:pPr>
        <w:rPr>
          <w:b/>
        </w:rPr>
      </w:pPr>
      <w:r>
        <w:t>}</w:t>
      </w:r>
    </w:p>
    <w:p w:rsidR="00207866" w:rsidRDefault="00207866" w:rsidP="00207866">
      <w:pPr>
        <w:rPr>
          <w:b/>
        </w:rPr>
      </w:pPr>
      <w:r>
        <w:rPr>
          <w:b/>
        </w:rPr>
        <w:t>Response:</w:t>
      </w:r>
    </w:p>
    <w:p w:rsidR="00207866" w:rsidRPr="00207866" w:rsidRDefault="00207866" w:rsidP="00207866">
      <w:pPr>
        <w:shd w:val="clear" w:color="auto" w:fill="FFFFFE"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07866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207866" w:rsidRPr="00207866" w:rsidRDefault="00207866" w:rsidP="00207866">
      <w:pPr>
        <w:shd w:val="clear" w:color="auto" w:fill="FFFFFE"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07866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r w:rsidRPr="00207866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gramStart"/>
      <w:r w:rsidRPr="00207866">
        <w:rPr>
          <w:rFonts w:ascii="Consolas" w:eastAsia="Times New Roman" w:hAnsi="Consolas" w:cs="Times New Roman"/>
          <w:color w:val="A31515"/>
          <w:sz w:val="18"/>
          <w:szCs w:val="18"/>
        </w:rPr>
        <w:t>status</w:t>
      </w:r>
      <w:proofErr w:type="gramEnd"/>
      <w:r w:rsidRPr="00207866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207866">
        <w:rPr>
          <w:rFonts w:ascii="Consolas" w:eastAsia="Times New Roman" w:hAnsi="Consolas" w:cs="Times New Roman"/>
          <w:color w:val="000000"/>
          <w:sz w:val="18"/>
          <w:szCs w:val="18"/>
        </w:rPr>
        <w:t xml:space="preserve">: </w:t>
      </w:r>
      <w:r w:rsidRPr="00207866">
        <w:rPr>
          <w:rFonts w:ascii="Consolas" w:eastAsia="Times New Roman" w:hAnsi="Consolas" w:cs="Times New Roman"/>
          <w:color w:val="0451A5"/>
          <w:sz w:val="18"/>
          <w:szCs w:val="18"/>
        </w:rPr>
        <w:t>true</w:t>
      </w:r>
      <w:r w:rsidRPr="00207866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207866" w:rsidRPr="00207866" w:rsidRDefault="00207866" w:rsidP="00207866">
      <w:pPr>
        <w:shd w:val="clear" w:color="auto" w:fill="FFFFFE"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07866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r w:rsidRPr="00207866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gramStart"/>
      <w:r w:rsidRPr="00207866">
        <w:rPr>
          <w:rFonts w:ascii="Consolas" w:eastAsia="Times New Roman" w:hAnsi="Consolas" w:cs="Times New Roman"/>
          <w:color w:val="A31515"/>
          <w:sz w:val="18"/>
          <w:szCs w:val="18"/>
        </w:rPr>
        <w:t>response</w:t>
      </w:r>
      <w:proofErr w:type="gramEnd"/>
      <w:r w:rsidRPr="00207866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207866">
        <w:rPr>
          <w:rFonts w:ascii="Consolas" w:eastAsia="Times New Roman" w:hAnsi="Consolas" w:cs="Times New Roman"/>
          <w:color w:val="000000"/>
          <w:sz w:val="18"/>
          <w:szCs w:val="18"/>
        </w:rPr>
        <w:t xml:space="preserve">: </w:t>
      </w:r>
      <w:r w:rsidRPr="00207866">
        <w:rPr>
          <w:rFonts w:ascii="Consolas" w:eastAsia="Times New Roman" w:hAnsi="Consolas" w:cs="Times New Roman"/>
          <w:color w:val="0451A5"/>
          <w:sz w:val="18"/>
          <w:szCs w:val="18"/>
        </w:rPr>
        <w:t>"User has been successfully registered!"</w:t>
      </w:r>
    </w:p>
    <w:p w:rsidR="00207866" w:rsidRDefault="00207866" w:rsidP="00207866">
      <w:pPr>
        <w:shd w:val="clear" w:color="auto" w:fill="FFFFFE"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07866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207866" w:rsidRPr="00E90457" w:rsidRDefault="00207866" w:rsidP="00207866"/>
    <w:p w:rsidR="00DD4B00" w:rsidRPr="002C2C44" w:rsidRDefault="00B929E4" w:rsidP="00B92E11">
      <w:pPr>
        <w:rPr>
          <w:b/>
          <w:color w:val="FF0000"/>
        </w:rPr>
      </w:pPr>
      <w:r w:rsidRPr="002C2C44">
        <w:rPr>
          <w:b/>
          <w:color w:val="FF0000"/>
        </w:rPr>
        <w:t xml:space="preserve">Note: </w:t>
      </w:r>
    </w:p>
    <w:p w:rsidR="00B92E11" w:rsidRPr="002C2C44" w:rsidRDefault="00B929E4" w:rsidP="00B92E11">
      <w:pPr>
        <w:rPr>
          <w:color w:val="FF0000"/>
        </w:rPr>
      </w:pPr>
      <w:r w:rsidRPr="002C2C44">
        <w:rPr>
          <w:color w:val="FF0000"/>
        </w:rPr>
        <w:t>Status</w:t>
      </w:r>
      <w:r w:rsidR="00DD4B00" w:rsidRPr="002C2C44">
        <w:rPr>
          <w:color w:val="FF0000"/>
        </w:rPr>
        <w:t>:</w:t>
      </w:r>
      <w:r w:rsidRPr="002C2C44">
        <w:rPr>
          <w:color w:val="FF0000"/>
        </w:rPr>
        <w:t xml:space="preserve"> true/false define request success/failure</w:t>
      </w:r>
    </w:p>
    <w:p w:rsidR="00DD4B00" w:rsidRDefault="00DD4B00" w:rsidP="00B92E11">
      <w:pPr>
        <w:rPr>
          <w:color w:val="FF0000"/>
        </w:rPr>
      </w:pPr>
      <w:r w:rsidRPr="002C2C44">
        <w:rPr>
          <w:color w:val="FF0000"/>
        </w:rPr>
        <w:t xml:space="preserve">Response: could contain </w:t>
      </w:r>
      <w:proofErr w:type="spellStart"/>
      <w:r w:rsidRPr="002C2C44">
        <w:rPr>
          <w:color w:val="FF0000"/>
        </w:rPr>
        <w:t>obj</w:t>
      </w:r>
      <w:proofErr w:type="spellEnd"/>
      <w:r w:rsidRPr="002C2C44">
        <w:rPr>
          <w:color w:val="FF0000"/>
        </w:rPr>
        <w:t xml:space="preserve"> &amp; error messages according to status</w:t>
      </w:r>
    </w:p>
    <w:p w:rsidR="008E0016" w:rsidRDefault="00BF3A31" w:rsidP="00B92E11">
      <w:pPr>
        <w:rPr>
          <w:color w:val="FF0000"/>
        </w:rPr>
      </w:pPr>
      <w:r>
        <w:rPr>
          <w:color w:val="FF0000"/>
        </w:rPr>
        <w:t xml:space="preserve">HTTP </w:t>
      </w:r>
      <w:r w:rsidR="008E0016">
        <w:rPr>
          <w:color w:val="FF0000"/>
        </w:rPr>
        <w:t>Status Code: 400 (Bad Request), 404 (Record not found), 200 (Request OK)</w:t>
      </w:r>
    </w:p>
    <w:p w:rsidR="00881716" w:rsidRDefault="00881716" w:rsidP="00B92E11">
      <w:pPr>
        <w:pBdr>
          <w:bottom w:val="single" w:sz="6" w:space="1" w:color="auto"/>
        </w:pBdr>
        <w:rPr>
          <w:color w:val="FF0000"/>
        </w:rPr>
      </w:pPr>
    </w:p>
    <w:p w:rsidR="00881716" w:rsidRDefault="00881716" w:rsidP="00B92E11">
      <w:pPr>
        <w:rPr>
          <w:color w:val="FF0000"/>
        </w:rPr>
      </w:pPr>
    </w:p>
    <w:p w:rsidR="00881716" w:rsidRDefault="00881716" w:rsidP="00881716">
      <w:r>
        <w:rPr>
          <w:b/>
        </w:rPr>
        <w:t>API</w:t>
      </w:r>
      <w:r>
        <w:t xml:space="preserve"> </w:t>
      </w:r>
      <w:r>
        <w:rPr>
          <w:b/>
        </w:rPr>
        <w:t>Login</w:t>
      </w:r>
      <w:r>
        <w:rPr>
          <w:b/>
        </w:rPr>
        <w:t xml:space="preserve">: </w:t>
      </w:r>
      <w:r>
        <w:t xml:space="preserve">To </w:t>
      </w:r>
      <w:r>
        <w:t>login</w:t>
      </w:r>
      <w:r>
        <w:t xml:space="preserve"> the user </w:t>
      </w:r>
      <w:r>
        <w:t>for queries of contacts</w:t>
      </w:r>
    </w:p>
    <w:p w:rsidR="00881716" w:rsidRDefault="00881716" w:rsidP="00881716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B92E11">
        <w:rPr>
          <w:b/>
        </w:rPr>
        <w:t>URL</w:t>
      </w:r>
      <w:r>
        <w:t xml:space="preserve">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localhost</w:t>
      </w:r>
      <w:proofErr w:type="gram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:3000</w:t>
      </w:r>
      <w:proofErr w:type="gramEnd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api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auth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</w:t>
      </w:r>
      <w:r w:rsidR="003956E5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login</w:t>
      </w:r>
    </w:p>
    <w:p w:rsidR="00CB27AC" w:rsidRPr="00CB27AC" w:rsidRDefault="00CB27AC" w:rsidP="00881716">
      <w:pPr>
        <w:rPr>
          <w:rFonts w:ascii="Helvetica" w:hAnsi="Helvetica" w:cs="Helvetica"/>
          <w:b/>
          <w:color w:val="505050"/>
          <w:sz w:val="18"/>
          <w:szCs w:val="18"/>
          <w:shd w:val="clear" w:color="auto" w:fill="FFFFFF"/>
        </w:rPr>
      </w:pPr>
      <w:r w:rsidRPr="0034261F">
        <w:rPr>
          <w:rFonts w:ascii="Helvetica" w:hAnsi="Helvetica" w:cs="Helvetica"/>
          <w:b/>
          <w:color w:val="505050"/>
          <w:sz w:val="18"/>
          <w:szCs w:val="18"/>
          <w:shd w:val="clear" w:color="auto" w:fill="FFFFFF"/>
        </w:rPr>
        <w:t>Method: POST</w:t>
      </w:r>
    </w:p>
    <w:p w:rsidR="00881716" w:rsidRPr="00B92E11" w:rsidRDefault="00881716" w:rsidP="00881716">
      <w:pPr>
        <w:rPr>
          <w:b/>
        </w:rPr>
      </w:pPr>
      <w:r w:rsidRPr="00B92E11">
        <w:rPr>
          <w:b/>
        </w:rPr>
        <w:t>Parameter Body (JSON Raw):</w:t>
      </w:r>
    </w:p>
    <w:p w:rsidR="001D4B6A" w:rsidRDefault="001D4B6A" w:rsidP="001D4B6A">
      <w:r>
        <w:t>{</w:t>
      </w:r>
    </w:p>
    <w:p w:rsidR="001D4B6A" w:rsidRDefault="001D4B6A" w:rsidP="001D4B6A">
      <w:r>
        <w:tab/>
      </w:r>
    </w:p>
    <w:p w:rsidR="001D4B6A" w:rsidRDefault="001D4B6A" w:rsidP="001D4B6A">
      <w:r>
        <w:tab/>
        <w:t>"</w:t>
      </w:r>
      <w:proofErr w:type="gramStart"/>
      <w:r>
        <w:t>username</w:t>
      </w:r>
      <w:proofErr w:type="gramEnd"/>
      <w:r>
        <w:t>": "</w:t>
      </w:r>
      <w:proofErr w:type="spellStart"/>
      <w:r>
        <w:t>adnankhan</w:t>
      </w:r>
      <w:proofErr w:type="spellEnd"/>
      <w:r>
        <w:t>",</w:t>
      </w:r>
    </w:p>
    <w:p w:rsidR="001D4B6A" w:rsidRDefault="003A2302" w:rsidP="001D4B6A">
      <w:r>
        <w:tab/>
        <w:t>"</w:t>
      </w:r>
      <w:proofErr w:type="gramStart"/>
      <w:r>
        <w:t>password</w:t>
      </w:r>
      <w:proofErr w:type="gramEnd"/>
      <w:r>
        <w:t>":"12345678"</w:t>
      </w:r>
    </w:p>
    <w:p w:rsidR="001D4B6A" w:rsidRDefault="001D4B6A" w:rsidP="001D4B6A">
      <w:r>
        <w:t>}</w:t>
      </w:r>
    </w:p>
    <w:p w:rsidR="00881716" w:rsidRDefault="00881716" w:rsidP="001D4B6A">
      <w:pPr>
        <w:rPr>
          <w:b/>
        </w:rPr>
      </w:pPr>
      <w:r>
        <w:rPr>
          <w:b/>
        </w:rPr>
        <w:t>Response:</w:t>
      </w:r>
    </w:p>
    <w:p w:rsidR="001D4B6A" w:rsidRPr="001D4B6A" w:rsidRDefault="001D4B6A" w:rsidP="001D4B6A">
      <w:pPr>
        <w:shd w:val="clear" w:color="auto" w:fill="FFFFFE"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D4B6A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1D4B6A" w:rsidRPr="001D4B6A" w:rsidRDefault="001D4B6A" w:rsidP="001D4B6A">
      <w:pPr>
        <w:shd w:val="clear" w:color="auto" w:fill="FFFFFE"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D4B6A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r w:rsidRPr="001D4B6A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gramStart"/>
      <w:r w:rsidRPr="001D4B6A">
        <w:rPr>
          <w:rFonts w:ascii="Consolas" w:eastAsia="Times New Roman" w:hAnsi="Consolas" w:cs="Times New Roman"/>
          <w:color w:val="A31515"/>
          <w:sz w:val="18"/>
          <w:szCs w:val="18"/>
        </w:rPr>
        <w:t>status</w:t>
      </w:r>
      <w:proofErr w:type="gramEnd"/>
      <w:r w:rsidRPr="001D4B6A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1D4B6A">
        <w:rPr>
          <w:rFonts w:ascii="Consolas" w:eastAsia="Times New Roman" w:hAnsi="Consolas" w:cs="Times New Roman"/>
          <w:color w:val="000000"/>
          <w:sz w:val="18"/>
          <w:szCs w:val="18"/>
        </w:rPr>
        <w:t xml:space="preserve">: </w:t>
      </w:r>
      <w:r w:rsidRPr="001D4B6A">
        <w:rPr>
          <w:rFonts w:ascii="Consolas" w:eastAsia="Times New Roman" w:hAnsi="Consolas" w:cs="Times New Roman"/>
          <w:color w:val="0451A5"/>
          <w:sz w:val="18"/>
          <w:szCs w:val="18"/>
        </w:rPr>
        <w:t>true</w:t>
      </w:r>
      <w:r w:rsidRPr="001D4B6A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1D4B6A" w:rsidRPr="001D4B6A" w:rsidRDefault="001D4B6A" w:rsidP="001D4B6A">
      <w:pPr>
        <w:shd w:val="clear" w:color="auto" w:fill="FFFFFE"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D4B6A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r w:rsidRPr="001D4B6A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gramStart"/>
      <w:r w:rsidRPr="001D4B6A">
        <w:rPr>
          <w:rFonts w:ascii="Consolas" w:eastAsia="Times New Roman" w:hAnsi="Consolas" w:cs="Times New Roman"/>
          <w:color w:val="A31515"/>
          <w:sz w:val="18"/>
          <w:szCs w:val="18"/>
        </w:rPr>
        <w:t>response</w:t>
      </w:r>
      <w:proofErr w:type="gramEnd"/>
      <w:r w:rsidRPr="001D4B6A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1D4B6A">
        <w:rPr>
          <w:rFonts w:ascii="Consolas" w:eastAsia="Times New Roman" w:hAnsi="Consolas" w:cs="Times New Roman"/>
          <w:color w:val="000000"/>
          <w:sz w:val="18"/>
          <w:szCs w:val="18"/>
        </w:rPr>
        <w:t>: {</w:t>
      </w:r>
    </w:p>
    <w:p w:rsidR="001D4B6A" w:rsidRPr="001D4B6A" w:rsidRDefault="001D4B6A" w:rsidP="001D4B6A">
      <w:pPr>
        <w:shd w:val="clear" w:color="auto" w:fill="FFFFFE"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D4B6A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</w:t>
      </w:r>
      <w:r w:rsidRPr="001D4B6A">
        <w:rPr>
          <w:rFonts w:ascii="Consolas" w:eastAsia="Times New Roman" w:hAnsi="Consolas" w:cs="Times New Roman"/>
          <w:color w:val="A31515"/>
          <w:sz w:val="18"/>
          <w:szCs w:val="18"/>
        </w:rPr>
        <w:t>"access_token"</w:t>
      </w:r>
      <w:r w:rsidRPr="001D4B6A">
        <w:rPr>
          <w:rFonts w:ascii="Consolas" w:eastAsia="Times New Roman" w:hAnsi="Consolas" w:cs="Times New Roman"/>
          <w:color w:val="000000"/>
          <w:sz w:val="18"/>
          <w:szCs w:val="18"/>
        </w:rPr>
        <w:t xml:space="preserve">: </w:t>
      </w:r>
      <w:r w:rsidRPr="001D4B6A">
        <w:rPr>
          <w:rFonts w:ascii="Consolas" w:eastAsia="Times New Roman" w:hAnsi="Consolas" w:cs="Times New Roman"/>
          <w:color w:val="0451A5"/>
          <w:sz w:val="18"/>
          <w:szCs w:val="18"/>
        </w:rPr>
        <w:t>"eyJhb</w:t>
      </w:r>
      <w:r>
        <w:rPr>
          <w:rFonts w:ascii="Consolas" w:eastAsia="Times New Roman" w:hAnsi="Consolas" w:cs="Times New Roman"/>
          <w:color w:val="0451A5"/>
          <w:sz w:val="18"/>
          <w:szCs w:val="18"/>
        </w:rPr>
        <w:t>GciOiJIUzI1NiIsInR5cCI6IkpXVCJ9</w:t>
      </w:r>
      <w:r w:rsidRPr="001D4B6A">
        <w:rPr>
          <w:rFonts w:ascii="Consolas" w:eastAsia="Times New Roman" w:hAnsi="Consolas" w:cs="Times New Roman"/>
          <w:color w:val="0451A5"/>
          <w:sz w:val="18"/>
          <w:szCs w:val="18"/>
        </w:rPr>
        <w:t xml:space="preserve"> "</w:t>
      </w:r>
      <w:r w:rsidRPr="001D4B6A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1D4B6A" w:rsidRPr="001D4B6A" w:rsidRDefault="001D4B6A" w:rsidP="001D4B6A">
      <w:pPr>
        <w:shd w:val="clear" w:color="auto" w:fill="FFFFFE"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D4B6A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</w:t>
      </w:r>
      <w:r w:rsidRPr="001D4B6A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1D4B6A">
        <w:rPr>
          <w:rFonts w:ascii="Consolas" w:eastAsia="Times New Roman" w:hAnsi="Consolas" w:cs="Times New Roman"/>
          <w:color w:val="A31515"/>
          <w:sz w:val="18"/>
          <w:szCs w:val="18"/>
        </w:rPr>
        <w:t>full_name</w:t>
      </w:r>
      <w:proofErr w:type="spellEnd"/>
      <w:r w:rsidRPr="001D4B6A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1D4B6A">
        <w:rPr>
          <w:rFonts w:ascii="Consolas" w:eastAsia="Times New Roman" w:hAnsi="Consolas" w:cs="Times New Roman"/>
          <w:color w:val="000000"/>
          <w:sz w:val="18"/>
          <w:szCs w:val="18"/>
        </w:rPr>
        <w:t xml:space="preserve">: </w:t>
      </w:r>
      <w:r w:rsidRPr="001D4B6A">
        <w:rPr>
          <w:rFonts w:ascii="Consolas" w:eastAsia="Times New Roman" w:hAnsi="Consolas" w:cs="Times New Roman"/>
          <w:color w:val="0451A5"/>
          <w:sz w:val="18"/>
          <w:szCs w:val="18"/>
        </w:rPr>
        <w:t>"Adnan Khan"</w:t>
      </w:r>
      <w:r w:rsidRPr="001D4B6A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1D4B6A" w:rsidRPr="001D4B6A" w:rsidRDefault="001D4B6A" w:rsidP="001D4B6A">
      <w:pPr>
        <w:shd w:val="clear" w:color="auto" w:fill="FFFFFE"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D4B6A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</w:t>
      </w:r>
      <w:r w:rsidRPr="001D4B6A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1D4B6A">
        <w:rPr>
          <w:rFonts w:ascii="Consolas" w:eastAsia="Times New Roman" w:hAnsi="Consolas" w:cs="Times New Roman"/>
          <w:color w:val="A31515"/>
          <w:sz w:val="18"/>
          <w:szCs w:val="18"/>
        </w:rPr>
        <w:t>total_contacts</w:t>
      </w:r>
      <w:proofErr w:type="spellEnd"/>
      <w:r w:rsidRPr="001D4B6A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1D4B6A">
        <w:rPr>
          <w:rFonts w:ascii="Consolas" w:eastAsia="Times New Roman" w:hAnsi="Consolas" w:cs="Times New Roman"/>
          <w:color w:val="000000"/>
          <w:sz w:val="18"/>
          <w:szCs w:val="18"/>
        </w:rPr>
        <w:t xml:space="preserve">: </w:t>
      </w:r>
      <w:r w:rsidRPr="001D4B6A">
        <w:rPr>
          <w:rFonts w:ascii="Consolas" w:eastAsia="Times New Roman" w:hAnsi="Consolas" w:cs="Times New Roman"/>
          <w:color w:val="09885A"/>
          <w:sz w:val="18"/>
          <w:szCs w:val="18"/>
        </w:rPr>
        <w:t>13</w:t>
      </w:r>
    </w:p>
    <w:p w:rsidR="001D4B6A" w:rsidRPr="001D4B6A" w:rsidRDefault="001D4B6A" w:rsidP="001D4B6A">
      <w:pPr>
        <w:shd w:val="clear" w:color="auto" w:fill="FFFFFE"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D4B6A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}</w:t>
      </w:r>
    </w:p>
    <w:p w:rsidR="001D4B6A" w:rsidRPr="001D4B6A" w:rsidRDefault="001D4B6A" w:rsidP="001D4B6A">
      <w:pPr>
        <w:shd w:val="clear" w:color="auto" w:fill="FFFFFE"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D4B6A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881716" w:rsidRPr="00E90457" w:rsidRDefault="00881716" w:rsidP="00881716">
      <w:pPr>
        <w:pBdr>
          <w:bottom w:val="single" w:sz="12" w:space="1" w:color="auto"/>
        </w:pBdr>
      </w:pPr>
    </w:p>
    <w:p w:rsidR="004111D5" w:rsidRDefault="004111D5" w:rsidP="004111D5">
      <w:r>
        <w:rPr>
          <w:b/>
        </w:rPr>
        <w:lastRenderedPageBreak/>
        <w:t>API</w:t>
      </w:r>
      <w:r>
        <w:t xml:space="preserve"> </w:t>
      </w:r>
      <w:r>
        <w:rPr>
          <w:b/>
        </w:rPr>
        <w:t>Fetch Contacts</w:t>
      </w:r>
      <w:r>
        <w:rPr>
          <w:b/>
        </w:rPr>
        <w:t xml:space="preserve">: </w:t>
      </w:r>
      <w:r>
        <w:t xml:space="preserve">To </w:t>
      </w:r>
      <w:r>
        <w:t>fetch user contact list</w:t>
      </w:r>
    </w:p>
    <w:p w:rsidR="00596BBE" w:rsidRDefault="004111D5" w:rsidP="004111D5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B92E11">
        <w:rPr>
          <w:b/>
        </w:rPr>
        <w:t>URL</w:t>
      </w:r>
      <w:r>
        <w:t xml:space="preserve">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localhost</w:t>
      </w:r>
      <w:proofErr w:type="gram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:3000</w:t>
      </w:r>
      <w:proofErr w:type="gramEnd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api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</w:t>
      </w:r>
      <w:r w:rsidR="00596BBE" w:rsidRPr="00596BB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="00596BB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contacts/</w:t>
      </w:r>
      <w:r w:rsidR="00596BB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:page</w:t>
      </w:r>
    </w:p>
    <w:p w:rsidR="007C256B" w:rsidRPr="007C256B" w:rsidRDefault="007C256B" w:rsidP="004111D5">
      <w:pPr>
        <w:rPr>
          <w:rFonts w:ascii="Helvetica" w:hAnsi="Helvetica" w:cs="Helvetica"/>
          <w:b/>
          <w:color w:val="505050"/>
          <w:sz w:val="18"/>
          <w:szCs w:val="18"/>
          <w:shd w:val="clear" w:color="auto" w:fill="FFFFFF"/>
        </w:rPr>
      </w:pPr>
      <w:r w:rsidRPr="0034261F">
        <w:rPr>
          <w:rFonts w:ascii="Helvetica" w:hAnsi="Helvetica" w:cs="Helvetica"/>
          <w:b/>
          <w:color w:val="505050"/>
          <w:sz w:val="18"/>
          <w:szCs w:val="18"/>
          <w:shd w:val="clear" w:color="auto" w:fill="FFFFFF"/>
        </w:rPr>
        <w:t xml:space="preserve">Method: </w:t>
      </w:r>
      <w:r>
        <w:rPr>
          <w:rFonts w:ascii="Helvetica" w:hAnsi="Helvetica" w:cs="Helvetica"/>
          <w:b/>
          <w:color w:val="505050"/>
          <w:sz w:val="18"/>
          <w:szCs w:val="18"/>
          <w:shd w:val="clear" w:color="auto" w:fill="FFFFFF"/>
        </w:rPr>
        <w:t>GET</w:t>
      </w:r>
    </w:p>
    <w:p w:rsidR="00596BBE" w:rsidRDefault="004111D5" w:rsidP="004111D5">
      <w:pPr>
        <w:rPr>
          <w:b/>
        </w:rPr>
      </w:pPr>
      <w:r w:rsidRPr="00B92E11">
        <w:rPr>
          <w:b/>
        </w:rPr>
        <w:t xml:space="preserve">Parameter </w:t>
      </w:r>
      <w:r w:rsidR="00596BBE">
        <w:rPr>
          <w:b/>
        </w:rPr>
        <w:t>URL:</w:t>
      </w:r>
      <w:r w:rsidR="000500E5">
        <w:rPr>
          <w:b/>
        </w:rPr>
        <w:t xml:space="preserve"> </w:t>
      </w:r>
      <w:r w:rsidR="000500E5" w:rsidRPr="000500E5">
        <w:t>Pass current page number against ‘</w:t>
      </w:r>
      <w:proofErr w:type="gramStart"/>
      <w:r w:rsidR="000500E5" w:rsidRPr="000500E5">
        <w:t>:page’</w:t>
      </w:r>
      <w:proofErr w:type="gramEnd"/>
      <w:r w:rsidR="00972A43">
        <w:t xml:space="preserve"> in URL</w:t>
      </w:r>
    </w:p>
    <w:p w:rsidR="000500E5" w:rsidRDefault="000500E5" w:rsidP="004111D5">
      <w:pPr>
        <w:rPr>
          <w:b/>
        </w:rPr>
      </w:pPr>
      <w:r>
        <w:rPr>
          <w:b/>
        </w:rPr>
        <w:t xml:space="preserve">Parameter Headers: </w:t>
      </w:r>
      <w:r w:rsidRPr="00BB360E">
        <w:t>Pass</w:t>
      </w:r>
      <w:r>
        <w:rPr>
          <w:b/>
        </w:rP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Authorization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="00BB360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of </w:t>
      </w:r>
      <w:r w:rsidR="00BB360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Bearer</w:t>
      </w:r>
      <w:r w:rsidR="00BB360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&amp; access_token with space</w:t>
      </w:r>
    </w:p>
    <w:p w:rsidR="004111D5" w:rsidRDefault="004111D5" w:rsidP="004111D5">
      <w:pPr>
        <w:rPr>
          <w:b/>
        </w:rPr>
      </w:pPr>
      <w:r>
        <w:rPr>
          <w:b/>
        </w:rPr>
        <w:t>Response:</w:t>
      </w:r>
    </w:p>
    <w:p w:rsidR="00B97755" w:rsidRPr="00B97755" w:rsidRDefault="00B97755" w:rsidP="00B97755">
      <w:pPr>
        <w:shd w:val="clear" w:color="auto" w:fill="FFFFFE"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97755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B97755" w:rsidRPr="00B97755" w:rsidRDefault="00B97755" w:rsidP="00B97755">
      <w:pPr>
        <w:shd w:val="clear" w:color="auto" w:fill="FFFFFE"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9775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r w:rsidRPr="00B97755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gramStart"/>
      <w:r w:rsidRPr="00B97755">
        <w:rPr>
          <w:rFonts w:ascii="Consolas" w:eastAsia="Times New Roman" w:hAnsi="Consolas" w:cs="Times New Roman"/>
          <w:color w:val="A31515"/>
          <w:sz w:val="18"/>
          <w:szCs w:val="18"/>
        </w:rPr>
        <w:t>status</w:t>
      </w:r>
      <w:proofErr w:type="gramEnd"/>
      <w:r w:rsidRPr="00B97755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B97755">
        <w:rPr>
          <w:rFonts w:ascii="Consolas" w:eastAsia="Times New Roman" w:hAnsi="Consolas" w:cs="Times New Roman"/>
          <w:color w:val="000000"/>
          <w:sz w:val="18"/>
          <w:szCs w:val="18"/>
        </w:rPr>
        <w:t xml:space="preserve">: </w:t>
      </w:r>
      <w:r w:rsidRPr="00B97755">
        <w:rPr>
          <w:rFonts w:ascii="Consolas" w:eastAsia="Times New Roman" w:hAnsi="Consolas" w:cs="Times New Roman"/>
          <w:color w:val="0451A5"/>
          <w:sz w:val="18"/>
          <w:szCs w:val="18"/>
        </w:rPr>
        <w:t>true</w:t>
      </w:r>
      <w:r w:rsidRPr="00B97755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B97755" w:rsidRPr="00B97755" w:rsidRDefault="00B97755" w:rsidP="00B97755">
      <w:pPr>
        <w:shd w:val="clear" w:color="auto" w:fill="FFFFFE"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9775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r w:rsidRPr="00B97755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gramStart"/>
      <w:r w:rsidRPr="00B97755">
        <w:rPr>
          <w:rFonts w:ascii="Consolas" w:eastAsia="Times New Roman" w:hAnsi="Consolas" w:cs="Times New Roman"/>
          <w:color w:val="A31515"/>
          <w:sz w:val="18"/>
          <w:szCs w:val="18"/>
        </w:rPr>
        <w:t>response</w:t>
      </w:r>
      <w:proofErr w:type="gramEnd"/>
      <w:r w:rsidRPr="00B97755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B97755">
        <w:rPr>
          <w:rFonts w:ascii="Consolas" w:eastAsia="Times New Roman" w:hAnsi="Consolas" w:cs="Times New Roman"/>
          <w:color w:val="000000"/>
          <w:sz w:val="18"/>
          <w:szCs w:val="18"/>
        </w:rPr>
        <w:t>: [</w:t>
      </w:r>
    </w:p>
    <w:p w:rsidR="00B97755" w:rsidRPr="00B97755" w:rsidRDefault="00B97755" w:rsidP="00B97755">
      <w:pPr>
        <w:shd w:val="clear" w:color="auto" w:fill="FFFFFE"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9775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{</w:t>
      </w:r>
    </w:p>
    <w:p w:rsidR="00B97755" w:rsidRPr="00B97755" w:rsidRDefault="00B97755" w:rsidP="00B97755">
      <w:pPr>
        <w:shd w:val="clear" w:color="auto" w:fill="FFFFFE"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9775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    </w:t>
      </w:r>
      <w:r w:rsidRPr="00B97755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B97755">
        <w:rPr>
          <w:rFonts w:ascii="Consolas" w:eastAsia="Times New Roman" w:hAnsi="Consolas" w:cs="Times New Roman"/>
          <w:color w:val="A31515"/>
          <w:sz w:val="18"/>
          <w:szCs w:val="18"/>
        </w:rPr>
        <w:t>created_date</w:t>
      </w:r>
      <w:proofErr w:type="spellEnd"/>
      <w:r w:rsidRPr="00B97755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B97755">
        <w:rPr>
          <w:rFonts w:ascii="Consolas" w:eastAsia="Times New Roman" w:hAnsi="Consolas" w:cs="Times New Roman"/>
          <w:color w:val="000000"/>
          <w:sz w:val="18"/>
          <w:szCs w:val="18"/>
        </w:rPr>
        <w:t xml:space="preserve">: </w:t>
      </w:r>
      <w:r w:rsidRPr="00B97755">
        <w:rPr>
          <w:rFonts w:ascii="Consolas" w:eastAsia="Times New Roman" w:hAnsi="Consolas" w:cs="Times New Roman"/>
          <w:color w:val="0451A5"/>
          <w:sz w:val="18"/>
          <w:szCs w:val="18"/>
        </w:rPr>
        <w:t>"2019-10-05T02:57:32.402Z"</w:t>
      </w:r>
      <w:r w:rsidRPr="00B97755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B97755" w:rsidRPr="00B97755" w:rsidRDefault="00B97755" w:rsidP="00B97755">
      <w:pPr>
        <w:shd w:val="clear" w:color="auto" w:fill="FFFFFE"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9775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    </w:t>
      </w:r>
      <w:r w:rsidRPr="00B97755">
        <w:rPr>
          <w:rFonts w:ascii="Consolas" w:eastAsia="Times New Roman" w:hAnsi="Consolas" w:cs="Times New Roman"/>
          <w:color w:val="A31515"/>
          <w:sz w:val="18"/>
          <w:szCs w:val="18"/>
        </w:rPr>
        <w:t>"_id"</w:t>
      </w:r>
      <w:r w:rsidRPr="00B97755">
        <w:rPr>
          <w:rFonts w:ascii="Consolas" w:eastAsia="Times New Roman" w:hAnsi="Consolas" w:cs="Times New Roman"/>
          <w:color w:val="000000"/>
          <w:sz w:val="18"/>
          <w:szCs w:val="18"/>
        </w:rPr>
        <w:t xml:space="preserve">: </w:t>
      </w:r>
      <w:r w:rsidRPr="00B97755">
        <w:rPr>
          <w:rFonts w:ascii="Consolas" w:eastAsia="Times New Roman" w:hAnsi="Consolas" w:cs="Times New Roman"/>
          <w:color w:val="0451A5"/>
          <w:sz w:val="18"/>
          <w:szCs w:val="18"/>
        </w:rPr>
        <w:t>"5d98069cc76bb732341c2344"</w:t>
      </w:r>
      <w:r w:rsidRPr="00B97755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B97755" w:rsidRPr="00B97755" w:rsidRDefault="00B97755" w:rsidP="00B97755">
      <w:pPr>
        <w:shd w:val="clear" w:color="auto" w:fill="FFFFFE"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9775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    </w:t>
      </w:r>
      <w:r w:rsidRPr="00B97755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gramStart"/>
      <w:r w:rsidRPr="00B97755">
        <w:rPr>
          <w:rFonts w:ascii="Consolas" w:eastAsia="Times New Roman" w:hAnsi="Consolas" w:cs="Times New Roman"/>
          <w:color w:val="A31515"/>
          <w:sz w:val="18"/>
          <w:szCs w:val="18"/>
        </w:rPr>
        <w:t>name</w:t>
      </w:r>
      <w:proofErr w:type="gramEnd"/>
      <w:r w:rsidRPr="00B97755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B97755">
        <w:rPr>
          <w:rFonts w:ascii="Consolas" w:eastAsia="Times New Roman" w:hAnsi="Consolas" w:cs="Times New Roman"/>
          <w:color w:val="000000"/>
          <w:sz w:val="18"/>
          <w:szCs w:val="18"/>
        </w:rPr>
        <w:t xml:space="preserve">: </w:t>
      </w:r>
      <w:r w:rsidRPr="00B97755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r w:rsidR="003C3603">
        <w:rPr>
          <w:rFonts w:ascii="Consolas" w:eastAsia="Times New Roman" w:hAnsi="Consolas" w:cs="Times New Roman"/>
          <w:color w:val="0451A5"/>
          <w:sz w:val="18"/>
          <w:szCs w:val="18"/>
        </w:rPr>
        <w:t xml:space="preserve">Raj </w:t>
      </w:r>
      <w:proofErr w:type="spellStart"/>
      <w:r w:rsidR="003C3603">
        <w:rPr>
          <w:rFonts w:ascii="Consolas" w:eastAsia="Times New Roman" w:hAnsi="Consolas" w:cs="Times New Roman"/>
          <w:color w:val="0451A5"/>
          <w:sz w:val="18"/>
          <w:szCs w:val="18"/>
        </w:rPr>
        <w:t>Kawal</w:t>
      </w:r>
      <w:proofErr w:type="spellEnd"/>
      <w:r w:rsidRPr="00B97755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r w:rsidRPr="00B97755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B97755" w:rsidRPr="00B97755" w:rsidRDefault="00B97755" w:rsidP="00B97755">
      <w:pPr>
        <w:shd w:val="clear" w:color="auto" w:fill="FFFFFE"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9775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    </w:t>
      </w:r>
      <w:r w:rsidRPr="00B97755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gramStart"/>
      <w:r w:rsidRPr="00B97755">
        <w:rPr>
          <w:rFonts w:ascii="Consolas" w:eastAsia="Times New Roman" w:hAnsi="Consolas" w:cs="Times New Roman"/>
          <w:color w:val="A31515"/>
          <w:sz w:val="18"/>
          <w:szCs w:val="18"/>
        </w:rPr>
        <w:t>number</w:t>
      </w:r>
      <w:proofErr w:type="gramEnd"/>
      <w:r w:rsidRPr="00B97755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B97755">
        <w:rPr>
          <w:rFonts w:ascii="Consolas" w:eastAsia="Times New Roman" w:hAnsi="Consolas" w:cs="Times New Roman"/>
          <w:color w:val="000000"/>
          <w:sz w:val="18"/>
          <w:szCs w:val="18"/>
        </w:rPr>
        <w:t xml:space="preserve">: </w:t>
      </w:r>
      <w:r w:rsidRPr="00B97755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r w:rsidR="003C3603">
        <w:rPr>
          <w:rFonts w:ascii="Consolas" w:eastAsia="Times New Roman" w:hAnsi="Consolas" w:cs="Times New Roman"/>
          <w:color w:val="0451A5"/>
          <w:sz w:val="18"/>
          <w:szCs w:val="18"/>
        </w:rPr>
        <w:t>+923054478895</w:t>
      </w:r>
      <w:r w:rsidRPr="00B97755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</w:p>
    <w:p w:rsidR="00B97755" w:rsidRPr="00B97755" w:rsidRDefault="00B97755" w:rsidP="00B97755">
      <w:pPr>
        <w:shd w:val="clear" w:color="auto" w:fill="FFFFFE"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9775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},</w:t>
      </w:r>
    </w:p>
    <w:p w:rsidR="00B97755" w:rsidRPr="00B97755" w:rsidRDefault="00B97755" w:rsidP="00B97755">
      <w:pPr>
        <w:shd w:val="clear" w:color="auto" w:fill="FFFFFE"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9775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{</w:t>
      </w:r>
    </w:p>
    <w:p w:rsidR="00B97755" w:rsidRPr="00B97755" w:rsidRDefault="00B97755" w:rsidP="00B97755">
      <w:pPr>
        <w:shd w:val="clear" w:color="auto" w:fill="FFFFFE"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9775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    </w:t>
      </w:r>
      <w:r w:rsidRPr="00B97755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B97755">
        <w:rPr>
          <w:rFonts w:ascii="Consolas" w:eastAsia="Times New Roman" w:hAnsi="Consolas" w:cs="Times New Roman"/>
          <w:color w:val="A31515"/>
          <w:sz w:val="18"/>
          <w:szCs w:val="18"/>
        </w:rPr>
        <w:t>created_date</w:t>
      </w:r>
      <w:proofErr w:type="spellEnd"/>
      <w:r w:rsidRPr="00B97755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B97755">
        <w:rPr>
          <w:rFonts w:ascii="Consolas" w:eastAsia="Times New Roman" w:hAnsi="Consolas" w:cs="Times New Roman"/>
          <w:color w:val="000000"/>
          <w:sz w:val="18"/>
          <w:szCs w:val="18"/>
        </w:rPr>
        <w:t xml:space="preserve">: </w:t>
      </w:r>
      <w:r w:rsidRPr="00B97755">
        <w:rPr>
          <w:rFonts w:ascii="Consolas" w:eastAsia="Times New Roman" w:hAnsi="Consolas" w:cs="Times New Roman"/>
          <w:color w:val="0451A5"/>
          <w:sz w:val="18"/>
          <w:szCs w:val="18"/>
        </w:rPr>
        <w:t>"2019-10-05T03:44:15.358Z"</w:t>
      </w:r>
      <w:r w:rsidRPr="00B97755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B97755" w:rsidRPr="00B97755" w:rsidRDefault="00B97755" w:rsidP="00B97755">
      <w:pPr>
        <w:shd w:val="clear" w:color="auto" w:fill="FFFFFE"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9775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    </w:t>
      </w:r>
      <w:r w:rsidRPr="00B97755">
        <w:rPr>
          <w:rFonts w:ascii="Consolas" w:eastAsia="Times New Roman" w:hAnsi="Consolas" w:cs="Times New Roman"/>
          <w:color w:val="A31515"/>
          <w:sz w:val="18"/>
          <w:szCs w:val="18"/>
        </w:rPr>
        <w:t>"_id"</w:t>
      </w:r>
      <w:r w:rsidRPr="00B97755">
        <w:rPr>
          <w:rFonts w:ascii="Consolas" w:eastAsia="Times New Roman" w:hAnsi="Consolas" w:cs="Times New Roman"/>
          <w:color w:val="000000"/>
          <w:sz w:val="18"/>
          <w:szCs w:val="18"/>
        </w:rPr>
        <w:t xml:space="preserve">: </w:t>
      </w:r>
      <w:r w:rsidRPr="00B97755">
        <w:rPr>
          <w:rFonts w:ascii="Consolas" w:eastAsia="Times New Roman" w:hAnsi="Consolas" w:cs="Times New Roman"/>
          <w:color w:val="0451A5"/>
          <w:sz w:val="18"/>
          <w:szCs w:val="18"/>
        </w:rPr>
        <w:t>"5d98118f4cfcfb4d50e9f65b"</w:t>
      </w:r>
      <w:r w:rsidRPr="00B97755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B97755" w:rsidRPr="00B97755" w:rsidRDefault="00B97755" w:rsidP="00B97755">
      <w:pPr>
        <w:shd w:val="clear" w:color="auto" w:fill="FFFFFE"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9775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    </w:t>
      </w:r>
      <w:r w:rsidRPr="00B97755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gramStart"/>
      <w:r w:rsidRPr="00B97755">
        <w:rPr>
          <w:rFonts w:ascii="Consolas" w:eastAsia="Times New Roman" w:hAnsi="Consolas" w:cs="Times New Roman"/>
          <w:color w:val="A31515"/>
          <w:sz w:val="18"/>
          <w:szCs w:val="18"/>
        </w:rPr>
        <w:t>name</w:t>
      </w:r>
      <w:proofErr w:type="gramEnd"/>
      <w:r w:rsidRPr="00B97755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B97755">
        <w:rPr>
          <w:rFonts w:ascii="Consolas" w:eastAsia="Times New Roman" w:hAnsi="Consolas" w:cs="Times New Roman"/>
          <w:color w:val="000000"/>
          <w:sz w:val="18"/>
          <w:szCs w:val="18"/>
        </w:rPr>
        <w:t xml:space="preserve">: </w:t>
      </w:r>
      <w:r w:rsidRPr="00B97755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r w:rsidR="003C3603">
        <w:rPr>
          <w:rFonts w:ascii="Consolas" w:eastAsia="Times New Roman" w:hAnsi="Consolas" w:cs="Times New Roman"/>
          <w:color w:val="0451A5"/>
          <w:sz w:val="18"/>
          <w:szCs w:val="18"/>
        </w:rPr>
        <w:t xml:space="preserve">Alia </w:t>
      </w:r>
      <w:proofErr w:type="spellStart"/>
      <w:r w:rsidR="003C3603">
        <w:rPr>
          <w:rFonts w:ascii="Consolas" w:eastAsia="Times New Roman" w:hAnsi="Consolas" w:cs="Times New Roman"/>
          <w:color w:val="0451A5"/>
          <w:sz w:val="18"/>
          <w:szCs w:val="18"/>
        </w:rPr>
        <w:t>Rana</w:t>
      </w:r>
      <w:proofErr w:type="spellEnd"/>
      <w:r w:rsidRPr="00B97755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r w:rsidRPr="00B97755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B97755" w:rsidRPr="00B97755" w:rsidRDefault="00B97755" w:rsidP="00B97755">
      <w:pPr>
        <w:shd w:val="clear" w:color="auto" w:fill="FFFFFE"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9775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    </w:t>
      </w:r>
      <w:r w:rsidRPr="00B97755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gramStart"/>
      <w:r w:rsidRPr="00B97755">
        <w:rPr>
          <w:rFonts w:ascii="Consolas" w:eastAsia="Times New Roman" w:hAnsi="Consolas" w:cs="Times New Roman"/>
          <w:color w:val="A31515"/>
          <w:sz w:val="18"/>
          <w:szCs w:val="18"/>
        </w:rPr>
        <w:t>number</w:t>
      </w:r>
      <w:proofErr w:type="gramEnd"/>
      <w:r w:rsidRPr="00B97755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B97755">
        <w:rPr>
          <w:rFonts w:ascii="Consolas" w:eastAsia="Times New Roman" w:hAnsi="Consolas" w:cs="Times New Roman"/>
          <w:color w:val="000000"/>
          <w:sz w:val="18"/>
          <w:szCs w:val="18"/>
        </w:rPr>
        <w:t xml:space="preserve">: </w:t>
      </w:r>
      <w:r w:rsidRPr="00B97755">
        <w:rPr>
          <w:rFonts w:ascii="Consolas" w:eastAsia="Times New Roman" w:hAnsi="Consolas" w:cs="Times New Roman"/>
          <w:color w:val="0451A5"/>
          <w:sz w:val="18"/>
          <w:szCs w:val="18"/>
        </w:rPr>
        <w:t>"+</w:t>
      </w:r>
      <w:r w:rsidR="003C3603">
        <w:rPr>
          <w:rFonts w:ascii="Consolas" w:eastAsia="Times New Roman" w:hAnsi="Consolas" w:cs="Times New Roman"/>
          <w:color w:val="0451A5"/>
          <w:sz w:val="18"/>
          <w:szCs w:val="18"/>
        </w:rPr>
        <w:t>923089904495</w:t>
      </w:r>
      <w:r w:rsidRPr="00B97755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</w:p>
    <w:p w:rsidR="00B97755" w:rsidRPr="00B97755" w:rsidRDefault="00B97755" w:rsidP="00B97755">
      <w:pPr>
        <w:shd w:val="clear" w:color="auto" w:fill="FFFFFE"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9775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}</w:t>
      </w:r>
    </w:p>
    <w:p w:rsidR="00B97755" w:rsidRPr="00B97755" w:rsidRDefault="00B97755" w:rsidP="00B97755">
      <w:pPr>
        <w:shd w:val="clear" w:color="auto" w:fill="FFFFFE"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9775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]</w:t>
      </w:r>
    </w:p>
    <w:p w:rsidR="00B97755" w:rsidRPr="00B97755" w:rsidRDefault="00B97755" w:rsidP="00B97755">
      <w:pPr>
        <w:shd w:val="clear" w:color="auto" w:fill="FFFFFE"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97755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4111D5" w:rsidRPr="00E90457" w:rsidRDefault="004111D5" w:rsidP="004111D5">
      <w:pPr>
        <w:pBdr>
          <w:bottom w:val="single" w:sz="12" w:space="1" w:color="auto"/>
        </w:pBdr>
      </w:pPr>
    </w:p>
    <w:p w:rsidR="004111D5" w:rsidRDefault="004111D5" w:rsidP="00B92E11">
      <w:pPr>
        <w:rPr>
          <w:color w:val="FF0000"/>
        </w:rPr>
      </w:pPr>
    </w:p>
    <w:p w:rsidR="009B0FE8" w:rsidRDefault="009B0FE8" w:rsidP="009B0FE8">
      <w:r>
        <w:rPr>
          <w:b/>
        </w:rPr>
        <w:t>API</w:t>
      </w:r>
      <w:r>
        <w:t xml:space="preserve"> </w:t>
      </w:r>
      <w:r w:rsidR="00587630">
        <w:rPr>
          <w:b/>
        </w:rPr>
        <w:t>Add</w:t>
      </w:r>
      <w:r>
        <w:rPr>
          <w:b/>
        </w:rPr>
        <w:t xml:space="preserve"> C</w:t>
      </w:r>
      <w:r w:rsidR="0000131C">
        <w:rPr>
          <w:b/>
        </w:rPr>
        <w:t>ontact</w:t>
      </w:r>
      <w:r>
        <w:rPr>
          <w:b/>
        </w:rPr>
        <w:t xml:space="preserve">: </w:t>
      </w:r>
      <w:r>
        <w:t xml:space="preserve">To </w:t>
      </w:r>
      <w:r w:rsidR="00587630">
        <w:t>add contacts of user</w:t>
      </w:r>
    </w:p>
    <w:p w:rsidR="009B0FE8" w:rsidRDefault="009B0FE8" w:rsidP="009B0FE8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B92E11">
        <w:rPr>
          <w:b/>
        </w:rPr>
        <w:t>URL</w:t>
      </w:r>
      <w:r>
        <w:t xml:space="preserve">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localhost</w:t>
      </w:r>
      <w:proofErr w:type="gram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:3000</w:t>
      </w:r>
      <w:proofErr w:type="gramEnd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api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</w:t>
      </w:r>
      <w:r w:rsidRPr="00596BB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="0000131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contacts</w:t>
      </w:r>
    </w:p>
    <w:p w:rsidR="009B0FE8" w:rsidRDefault="009B0FE8" w:rsidP="00426A37">
      <w:pPr>
        <w:rPr>
          <w:b/>
        </w:rPr>
      </w:pPr>
      <w:r w:rsidRPr="0034261F">
        <w:rPr>
          <w:rFonts w:ascii="Helvetica" w:hAnsi="Helvetica" w:cs="Helvetica"/>
          <w:b/>
          <w:color w:val="505050"/>
          <w:sz w:val="18"/>
          <w:szCs w:val="18"/>
          <w:shd w:val="clear" w:color="auto" w:fill="FFFFFF"/>
        </w:rPr>
        <w:t xml:space="preserve">Method: </w:t>
      </w:r>
      <w:r w:rsidR="0000131C">
        <w:rPr>
          <w:rFonts w:ascii="Helvetica" w:hAnsi="Helvetica" w:cs="Helvetica"/>
          <w:b/>
          <w:color w:val="505050"/>
          <w:sz w:val="18"/>
          <w:szCs w:val="18"/>
          <w:shd w:val="clear" w:color="auto" w:fill="FFFFFF"/>
        </w:rPr>
        <w:t>POST</w:t>
      </w:r>
    </w:p>
    <w:p w:rsidR="009B0FE8" w:rsidRDefault="009B0FE8" w:rsidP="009B0FE8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b/>
        </w:rPr>
        <w:t xml:space="preserve">Parameter Headers: </w:t>
      </w:r>
      <w:r w:rsidRPr="00BB360E">
        <w:t>Pass</w:t>
      </w:r>
      <w:r>
        <w:rPr>
          <w:b/>
        </w:rP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Authorization of Bearer &amp; access_token with space</w:t>
      </w:r>
    </w:p>
    <w:p w:rsidR="00530B2F" w:rsidRPr="00B92E11" w:rsidRDefault="00530B2F" w:rsidP="00530B2F">
      <w:pPr>
        <w:rPr>
          <w:b/>
        </w:rPr>
      </w:pPr>
      <w:r w:rsidRPr="00B92E11">
        <w:rPr>
          <w:b/>
        </w:rPr>
        <w:t>Parameter Body (JSON Raw):</w:t>
      </w:r>
    </w:p>
    <w:p w:rsidR="00530B2F" w:rsidRDefault="00530B2F" w:rsidP="00530B2F">
      <w:r>
        <w:t>{</w:t>
      </w:r>
    </w:p>
    <w:p w:rsidR="00530B2F" w:rsidRDefault="00530B2F" w:rsidP="00530B2F">
      <w:r>
        <w:t xml:space="preserve">    "</w:t>
      </w:r>
      <w:proofErr w:type="gramStart"/>
      <w:r>
        <w:t>name</w:t>
      </w:r>
      <w:proofErr w:type="gramEnd"/>
      <w:r>
        <w:t>": "Raja Kumar",</w:t>
      </w:r>
    </w:p>
    <w:p w:rsidR="00530B2F" w:rsidRDefault="00530B2F" w:rsidP="00530B2F">
      <w:r>
        <w:t xml:space="preserve">    "</w:t>
      </w:r>
      <w:proofErr w:type="gramStart"/>
      <w:r>
        <w:t>number</w:t>
      </w:r>
      <w:proofErr w:type="gramEnd"/>
      <w:r>
        <w:t>":"+923045568894"</w:t>
      </w:r>
    </w:p>
    <w:p w:rsidR="00530B2F" w:rsidRDefault="00530B2F" w:rsidP="00530B2F">
      <w:r>
        <w:t>}</w:t>
      </w:r>
    </w:p>
    <w:p w:rsidR="00530B2F" w:rsidRDefault="00530B2F" w:rsidP="00530B2F">
      <w:pPr>
        <w:rPr>
          <w:b/>
        </w:rPr>
      </w:pPr>
      <w:r>
        <w:rPr>
          <w:b/>
        </w:rPr>
        <w:t>Response:</w:t>
      </w:r>
    </w:p>
    <w:p w:rsidR="00530B2F" w:rsidRPr="00530B2F" w:rsidRDefault="00530B2F" w:rsidP="00530B2F">
      <w:pPr>
        <w:shd w:val="clear" w:color="auto" w:fill="FFFFFE"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30B2F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530B2F" w:rsidRPr="00530B2F" w:rsidRDefault="00530B2F" w:rsidP="00530B2F">
      <w:pPr>
        <w:shd w:val="clear" w:color="auto" w:fill="FFFFFE"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30B2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r w:rsidRPr="00530B2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gramStart"/>
      <w:r w:rsidRPr="00530B2F">
        <w:rPr>
          <w:rFonts w:ascii="Consolas" w:eastAsia="Times New Roman" w:hAnsi="Consolas" w:cs="Times New Roman"/>
          <w:color w:val="A31515"/>
          <w:sz w:val="18"/>
          <w:szCs w:val="18"/>
        </w:rPr>
        <w:t>status</w:t>
      </w:r>
      <w:proofErr w:type="gramEnd"/>
      <w:r w:rsidRPr="00530B2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530B2F">
        <w:rPr>
          <w:rFonts w:ascii="Consolas" w:eastAsia="Times New Roman" w:hAnsi="Consolas" w:cs="Times New Roman"/>
          <w:color w:val="000000"/>
          <w:sz w:val="18"/>
          <w:szCs w:val="18"/>
        </w:rPr>
        <w:t xml:space="preserve">: </w:t>
      </w:r>
      <w:r w:rsidRPr="00530B2F">
        <w:rPr>
          <w:rFonts w:ascii="Consolas" w:eastAsia="Times New Roman" w:hAnsi="Consolas" w:cs="Times New Roman"/>
          <w:color w:val="0451A5"/>
          <w:sz w:val="18"/>
          <w:szCs w:val="18"/>
        </w:rPr>
        <w:t>true</w:t>
      </w:r>
      <w:r w:rsidRPr="00530B2F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530B2F" w:rsidRPr="00530B2F" w:rsidRDefault="00530B2F" w:rsidP="00530B2F">
      <w:pPr>
        <w:shd w:val="clear" w:color="auto" w:fill="FFFFFE"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30B2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r w:rsidRPr="00530B2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gramStart"/>
      <w:r w:rsidRPr="00530B2F">
        <w:rPr>
          <w:rFonts w:ascii="Consolas" w:eastAsia="Times New Roman" w:hAnsi="Consolas" w:cs="Times New Roman"/>
          <w:color w:val="A31515"/>
          <w:sz w:val="18"/>
          <w:szCs w:val="18"/>
        </w:rPr>
        <w:t>response</w:t>
      </w:r>
      <w:proofErr w:type="gramEnd"/>
      <w:r w:rsidRPr="00530B2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530B2F">
        <w:rPr>
          <w:rFonts w:ascii="Consolas" w:eastAsia="Times New Roman" w:hAnsi="Consolas" w:cs="Times New Roman"/>
          <w:color w:val="000000"/>
          <w:sz w:val="18"/>
          <w:szCs w:val="18"/>
        </w:rPr>
        <w:t xml:space="preserve">: </w:t>
      </w:r>
      <w:r w:rsidRPr="00530B2F">
        <w:rPr>
          <w:rFonts w:ascii="Consolas" w:eastAsia="Times New Roman" w:hAnsi="Consolas" w:cs="Times New Roman"/>
          <w:color w:val="0451A5"/>
          <w:sz w:val="18"/>
          <w:szCs w:val="18"/>
        </w:rPr>
        <w:t>"Contact has been added against your account!"</w:t>
      </w:r>
    </w:p>
    <w:p w:rsidR="00530B2F" w:rsidRDefault="00530B2F" w:rsidP="00530B2F">
      <w:pPr>
        <w:pBdr>
          <w:bottom w:val="single" w:sz="12" w:space="1" w:color="auto"/>
        </w:pBdr>
        <w:shd w:val="clear" w:color="auto" w:fill="FFFFFE"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30B2F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530B2F" w:rsidRPr="00530B2F" w:rsidRDefault="00530B2F" w:rsidP="00530B2F">
      <w:pPr>
        <w:pBdr>
          <w:bottom w:val="single" w:sz="12" w:space="1" w:color="auto"/>
        </w:pBdr>
        <w:shd w:val="clear" w:color="auto" w:fill="FFFFFE"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530B2F" w:rsidRDefault="00530B2F" w:rsidP="00B92E11">
      <w:pPr>
        <w:rPr>
          <w:color w:val="FF0000"/>
        </w:rPr>
      </w:pPr>
    </w:p>
    <w:p w:rsidR="00AB4754" w:rsidRDefault="00AB4754" w:rsidP="00AB4754">
      <w:pPr>
        <w:rPr>
          <w:b/>
        </w:rPr>
      </w:pPr>
    </w:p>
    <w:p w:rsidR="00AB4754" w:rsidRDefault="00AB4754" w:rsidP="00AB4754">
      <w:pPr>
        <w:rPr>
          <w:b/>
        </w:rPr>
      </w:pPr>
    </w:p>
    <w:p w:rsidR="00AB4754" w:rsidRDefault="00AB4754" w:rsidP="00AB4754">
      <w:pPr>
        <w:rPr>
          <w:b/>
        </w:rPr>
      </w:pPr>
    </w:p>
    <w:p w:rsidR="00AB4754" w:rsidRDefault="00AB4754" w:rsidP="00AB4754">
      <w:pPr>
        <w:rPr>
          <w:b/>
        </w:rPr>
      </w:pPr>
    </w:p>
    <w:p w:rsidR="00AB4754" w:rsidRDefault="00AB4754" w:rsidP="00AB4754">
      <w:pPr>
        <w:rPr>
          <w:b/>
        </w:rPr>
      </w:pPr>
    </w:p>
    <w:p w:rsidR="00AB4754" w:rsidRDefault="00AB4754" w:rsidP="00AB4754">
      <w:pPr>
        <w:rPr>
          <w:b/>
        </w:rPr>
      </w:pPr>
    </w:p>
    <w:p w:rsidR="00AB4754" w:rsidRDefault="00AB4754" w:rsidP="00AB4754">
      <w:pPr>
        <w:rPr>
          <w:b/>
        </w:rPr>
      </w:pPr>
    </w:p>
    <w:p w:rsidR="00AB4754" w:rsidRDefault="00AB4754" w:rsidP="00AB4754">
      <w:pPr>
        <w:rPr>
          <w:b/>
        </w:rPr>
      </w:pPr>
    </w:p>
    <w:p w:rsidR="00AB4754" w:rsidRDefault="00AB4754" w:rsidP="00AB4754">
      <w:pPr>
        <w:rPr>
          <w:b/>
        </w:rPr>
      </w:pPr>
    </w:p>
    <w:p w:rsidR="00694FC1" w:rsidRDefault="00694FC1" w:rsidP="00AB4754">
      <w:pPr>
        <w:rPr>
          <w:b/>
        </w:rPr>
      </w:pPr>
    </w:p>
    <w:p w:rsidR="00AB4754" w:rsidRDefault="00AB4754" w:rsidP="00AB4754">
      <w:r>
        <w:rPr>
          <w:b/>
        </w:rPr>
        <w:lastRenderedPageBreak/>
        <w:t>API</w:t>
      </w:r>
      <w:r>
        <w:t xml:space="preserve"> </w:t>
      </w:r>
      <w:r>
        <w:rPr>
          <w:b/>
        </w:rPr>
        <w:t>Delete</w:t>
      </w:r>
      <w:r>
        <w:rPr>
          <w:b/>
        </w:rPr>
        <w:t xml:space="preserve"> Contacts: </w:t>
      </w:r>
      <w:r>
        <w:t xml:space="preserve">To </w:t>
      </w:r>
      <w:r w:rsidR="00C97261">
        <w:t>delete contact from user contacts</w:t>
      </w:r>
    </w:p>
    <w:p w:rsidR="00AB4754" w:rsidRDefault="00AB4754" w:rsidP="00AB475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B92E11">
        <w:rPr>
          <w:b/>
        </w:rPr>
        <w:t>URL</w:t>
      </w:r>
      <w:r>
        <w:t xml:space="preserve">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localhost</w:t>
      </w:r>
      <w:proofErr w:type="gram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:3000</w:t>
      </w:r>
      <w:proofErr w:type="gramEnd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api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</w:t>
      </w:r>
      <w:r w:rsidRPr="00596BB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="00BD199D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contacts</w:t>
      </w:r>
      <w:r w:rsidR="0085414B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/:id</w:t>
      </w:r>
    </w:p>
    <w:p w:rsidR="00AB4754" w:rsidRPr="007C256B" w:rsidRDefault="00AB4754" w:rsidP="00AB4754">
      <w:pPr>
        <w:rPr>
          <w:rFonts w:ascii="Helvetica" w:hAnsi="Helvetica" w:cs="Helvetica"/>
          <w:b/>
          <w:color w:val="505050"/>
          <w:sz w:val="18"/>
          <w:szCs w:val="18"/>
          <w:shd w:val="clear" w:color="auto" w:fill="FFFFFF"/>
        </w:rPr>
      </w:pPr>
      <w:r w:rsidRPr="0034261F">
        <w:rPr>
          <w:rFonts w:ascii="Helvetica" w:hAnsi="Helvetica" w:cs="Helvetica"/>
          <w:b/>
          <w:color w:val="505050"/>
          <w:sz w:val="18"/>
          <w:szCs w:val="18"/>
          <w:shd w:val="clear" w:color="auto" w:fill="FFFFFF"/>
        </w:rPr>
        <w:t xml:space="preserve">Method: </w:t>
      </w:r>
      <w:r w:rsidR="00BD199D">
        <w:rPr>
          <w:rFonts w:ascii="Helvetica" w:hAnsi="Helvetica" w:cs="Helvetica"/>
          <w:b/>
          <w:color w:val="505050"/>
          <w:sz w:val="18"/>
          <w:szCs w:val="18"/>
          <w:shd w:val="clear" w:color="auto" w:fill="FFFFFF"/>
        </w:rPr>
        <w:t>DELETE</w:t>
      </w:r>
    </w:p>
    <w:p w:rsidR="00AB4754" w:rsidRDefault="00AB4754" w:rsidP="00AB4754">
      <w:pPr>
        <w:rPr>
          <w:b/>
        </w:rPr>
      </w:pPr>
      <w:r w:rsidRPr="00B92E11">
        <w:rPr>
          <w:b/>
        </w:rPr>
        <w:t xml:space="preserve">Parameter </w:t>
      </w:r>
      <w:r>
        <w:rPr>
          <w:b/>
        </w:rPr>
        <w:t xml:space="preserve">URL: </w:t>
      </w:r>
      <w:r w:rsidRPr="000500E5">
        <w:t xml:space="preserve">Pass </w:t>
      </w:r>
      <w:r w:rsidR="000A1D0A">
        <w:t>id of contact</w:t>
      </w:r>
      <w:r w:rsidRPr="000500E5">
        <w:t xml:space="preserve"> against ‘</w:t>
      </w:r>
      <w:proofErr w:type="gramStart"/>
      <w:r w:rsidRPr="000500E5">
        <w:t>:</w:t>
      </w:r>
      <w:r w:rsidR="000A1D0A">
        <w:t>id’</w:t>
      </w:r>
      <w:proofErr w:type="gramEnd"/>
      <w:r w:rsidR="000A1D0A">
        <w:t xml:space="preserve"> in URL</w:t>
      </w:r>
    </w:p>
    <w:p w:rsidR="00AB4754" w:rsidRDefault="00AB4754" w:rsidP="00AB4754">
      <w:pPr>
        <w:rPr>
          <w:b/>
        </w:rPr>
      </w:pPr>
      <w:r>
        <w:rPr>
          <w:b/>
        </w:rPr>
        <w:t xml:space="preserve">Parameter Headers: </w:t>
      </w:r>
      <w:r w:rsidRPr="00BB360E">
        <w:t>Pass</w:t>
      </w:r>
      <w:r>
        <w:rPr>
          <w:b/>
        </w:rP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Authorization of Bearer &amp; access_token with space</w:t>
      </w:r>
    </w:p>
    <w:p w:rsidR="00511F77" w:rsidRDefault="00511F77" w:rsidP="00511F77">
      <w:pPr>
        <w:rPr>
          <w:b/>
        </w:rPr>
      </w:pPr>
      <w:r>
        <w:rPr>
          <w:b/>
        </w:rPr>
        <w:t>Response:</w:t>
      </w:r>
    </w:p>
    <w:p w:rsidR="007D23DD" w:rsidRPr="007D23DD" w:rsidRDefault="007D23DD" w:rsidP="007D23DD">
      <w:pPr>
        <w:shd w:val="clear" w:color="auto" w:fill="FFFFFE"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D23DD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7D23DD" w:rsidRPr="007D23DD" w:rsidRDefault="007D23DD" w:rsidP="007D23DD">
      <w:pPr>
        <w:shd w:val="clear" w:color="auto" w:fill="FFFFFE"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D23D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r w:rsidRPr="007D23DD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gramStart"/>
      <w:r w:rsidRPr="007D23DD">
        <w:rPr>
          <w:rFonts w:ascii="Consolas" w:eastAsia="Times New Roman" w:hAnsi="Consolas" w:cs="Times New Roman"/>
          <w:color w:val="A31515"/>
          <w:sz w:val="18"/>
          <w:szCs w:val="18"/>
        </w:rPr>
        <w:t>status</w:t>
      </w:r>
      <w:proofErr w:type="gramEnd"/>
      <w:r w:rsidRPr="007D23DD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7D23DD">
        <w:rPr>
          <w:rFonts w:ascii="Consolas" w:eastAsia="Times New Roman" w:hAnsi="Consolas" w:cs="Times New Roman"/>
          <w:color w:val="000000"/>
          <w:sz w:val="18"/>
          <w:szCs w:val="18"/>
        </w:rPr>
        <w:t xml:space="preserve">: </w:t>
      </w:r>
      <w:r w:rsidR="00930966">
        <w:rPr>
          <w:rFonts w:ascii="Consolas" w:eastAsia="Times New Roman" w:hAnsi="Consolas" w:cs="Times New Roman"/>
          <w:color w:val="0451A5"/>
          <w:sz w:val="18"/>
          <w:szCs w:val="18"/>
        </w:rPr>
        <w:t>true</w:t>
      </w:r>
      <w:r w:rsidRPr="007D23DD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7D23DD" w:rsidRPr="007D23DD" w:rsidRDefault="007D23DD" w:rsidP="007D23DD">
      <w:pPr>
        <w:shd w:val="clear" w:color="auto" w:fill="FFFFFE"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D23D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r w:rsidRPr="007D23DD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gramStart"/>
      <w:r w:rsidRPr="007D23DD">
        <w:rPr>
          <w:rFonts w:ascii="Consolas" w:eastAsia="Times New Roman" w:hAnsi="Consolas" w:cs="Times New Roman"/>
          <w:color w:val="A31515"/>
          <w:sz w:val="18"/>
          <w:szCs w:val="18"/>
        </w:rPr>
        <w:t>response</w:t>
      </w:r>
      <w:proofErr w:type="gramEnd"/>
      <w:r w:rsidRPr="007D23DD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7D23DD">
        <w:rPr>
          <w:rFonts w:ascii="Consolas" w:eastAsia="Times New Roman" w:hAnsi="Consolas" w:cs="Times New Roman"/>
          <w:color w:val="000000"/>
          <w:sz w:val="18"/>
          <w:szCs w:val="18"/>
        </w:rPr>
        <w:t xml:space="preserve">: </w:t>
      </w:r>
      <w:r w:rsidRPr="007D23DD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r w:rsidR="002F014F" w:rsidRPr="002F014F">
        <w:t xml:space="preserve"> </w:t>
      </w:r>
      <w:r w:rsidR="002F014F" w:rsidRPr="002F014F">
        <w:rPr>
          <w:rFonts w:ascii="Consolas" w:eastAsia="Times New Roman" w:hAnsi="Consolas" w:cs="Times New Roman"/>
          <w:color w:val="0451A5"/>
          <w:sz w:val="18"/>
          <w:szCs w:val="18"/>
        </w:rPr>
        <w:t xml:space="preserve">Contact has been delete </w:t>
      </w:r>
      <w:proofErr w:type="spellStart"/>
      <w:r w:rsidR="002F014F" w:rsidRPr="002F014F">
        <w:rPr>
          <w:rFonts w:ascii="Consolas" w:eastAsia="Times New Roman" w:hAnsi="Consolas" w:cs="Times New Roman"/>
          <w:color w:val="0451A5"/>
          <w:sz w:val="18"/>
          <w:szCs w:val="18"/>
        </w:rPr>
        <w:t>sucessfully</w:t>
      </w:r>
      <w:proofErr w:type="spellEnd"/>
      <w:r w:rsidRPr="007D23DD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</w:p>
    <w:p w:rsidR="007D23DD" w:rsidRPr="007D23DD" w:rsidRDefault="007D23DD" w:rsidP="007D23DD">
      <w:pPr>
        <w:shd w:val="clear" w:color="auto" w:fill="FFFFFE"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D23DD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511F77" w:rsidRDefault="00511F77" w:rsidP="00511F77">
      <w:pPr>
        <w:pBdr>
          <w:bottom w:val="single" w:sz="12" w:space="1" w:color="auto"/>
        </w:pBdr>
        <w:shd w:val="clear" w:color="auto" w:fill="FFFFFE"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AB4754" w:rsidRDefault="00AB4754" w:rsidP="00B92E11">
      <w:pPr>
        <w:rPr>
          <w:color w:val="FF0000"/>
        </w:rPr>
      </w:pPr>
    </w:p>
    <w:p w:rsidR="006650EB" w:rsidRDefault="006650EB" w:rsidP="006650EB">
      <w:r>
        <w:rPr>
          <w:b/>
        </w:rPr>
        <w:t>API</w:t>
      </w:r>
      <w:r>
        <w:t xml:space="preserve"> </w:t>
      </w:r>
      <w:r>
        <w:rPr>
          <w:b/>
        </w:rPr>
        <w:t>Update</w:t>
      </w:r>
      <w:r>
        <w:rPr>
          <w:b/>
        </w:rPr>
        <w:t xml:space="preserve"> Contact: </w:t>
      </w:r>
      <w:r>
        <w:t>To add contacts of user</w:t>
      </w:r>
    </w:p>
    <w:p w:rsidR="006650EB" w:rsidRDefault="006650EB" w:rsidP="006650EB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B92E11">
        <w:rPr>
          <w:b/>
        </w:rPr>
        <w:t>URL</w:t>
      </w:r>
      <w:r>
        <w:t xml:space="preserve">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localhost</w:t>
      </w:r>
      <w:proofErr w:type="gram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:3000</w:t>
      </w:r>
      <w:proofErr w:type="gramEnd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api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</w:t>
      </w:r>
      <w:r w:rsidRPr="00596BB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contacts/:id</w:t>
      </w:r>
    </w:p>
    <w:p w:rsidR="006650EB" w:rsidRPr="007C256B" w:rsidRDefault="006650EB" w:rsidP="006650EB">
      <w:pPr>
        <w:rPr>
          <w:rFonts w:ascii="Helvetica" w:hAnsi="Helvetica" w:cs="Helvetica"/>
          <w:b/>
          <w:color w:val="505050"/>
          <w:sz w:val="18"/>
          <w:szCs w:val="18"/>
          <w:shd w:val="clear" w:color="auto" w:fill="FFFFFF"/>
        </w:rPr>
      </w:pPr>
      <w:r w:rsidRPr="0034261F">
        <w:rPr>
          <w:rFonts w:ascii="Helvetica" w:hAnsi="Helvetica" w:cs="Helvetica"/>
          <w:b/>
          <w:color w:val="505050"/>
          <w:sz w:val="18"/>
          <w:szCs w:val="18"/>
          <w:shd w:val="clear" w:color="auto" w:fill="FFFFFF"/>
        </w:rPr>
        <w:t xml:space="preserve">Method: </w:t>
      </w:r>
      <w:r>
        <w:rPr>
          <w:rFonts w:ascii="Helvetica" w:hAnsi="Helvetica" w:cs="Helvetica"/>
          <w:b/>
          <w:color w:val="505050"/>
          <w:sz w:val="18"/>
          <w:szCs w:val="18"/>
          <w:shd w:val="clear" w:color="auto" w:fill="FFFFFF"/>
        </w:rPr>
        <w:t>PUT</w:t>
      </w:r>
      <w:r w:rsidRPr="006650EB">
        <w:rPr>
          <w:rFonts w:ascii="Helvetica" w:hAnsi="Helvetica" w:cs="Helvetica"/>
          <w:b/>
          <w:color w:val="505050"/>
          <w:sz w:val="18"/>
          <w:szCs w:val="18"/>
          <w:shd w:val="clear" w:color="auto" w:fill="FFFFFF"/>
        </w:rPr>
        <w:t xml:space="preserve"> </w:t>
      </w:r>
    </w:p>
    <w:p w:rsidR="006650EB" w:rsidRDefault="006650EB" w:rsidP="006650EB">
      <w:pPr>
        <w:rPr>
          <w:b/>
        </w:rPr>
      </w:pPr>
      <w:r w:rsidRPr="00B92E11">
        <w:rPr>
          <w:b/>
        </w:rPr>
        <w:t xml:space="preserve">Parameter </w:t>
      </w:r>
      <w:r>
        <w:rPr>
          <w:b/>
        </w:rPr>
        <w:t xml:space="preserve">URL: </w:t>
      </w:r>
      <w:r w:rsidRPr="000500E5">
        <w:t xml:space="preserve">Pass </w:t>
      </w:r>
      <w:r>
        <w:t>id of contact</w:t>
      </w:r>
      <w:r w:rsidRPr="000500E5">
        <w:t xml:space="preserve"> against ‘</w:t>
      </w:r>
      <w:proofErr w:type="gramStart"/>
      <w:r w:rsidRPr="000500E5">
        <w:t>:</w:t>
      </w:r>
      <w:r>
        <w:t>id’</w:t>
      </w:r>
      <w:proofErr w:type="gramEnd"/>
      <w:r>
        <w:t xml:space="preserve"> in URL</w:t>
      </w:r>
    </w:p>
    <w:p w:rsidR="006650EB" w:rsidRDefault="006650EB" w:rsidP="006650EB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b/>
        </w:rPr>
        <w:t xml:space="preserve">Parameter Headers: </w:t>
      </w:r>
      <w:r w:rsidRPr="00BB360E">
        <w:t>Pass</w:t>
      </w:r>
      <w:r>
        <w:rPr>
          <w:b/>
        </w:rP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Authorization of Bearer &amp; access_token with space</w:t>
      </w:r>
    </w:p>
    <w:p w:rsidR="006650EB" w:rsidRPr="00B92E11" w:rsidRDefault="006650EB" w:rsidP="006650EB">
      <w:pPr>
        <w:rPr>
          <w:b/>
        </w:rPr>
      </w:pPr>
      <w:r w:rsidRPr="00B92E11">
        <w:rPr>
          <w:b/>
        </w:rPr>
        <w:t>Parameter Body (JSON Raw):</w:t>
      </w:r>
    </w:p>
    <w:p w:rsidR="006650EB" w:rsidRDefault="006650EB" w:rsidP="006650EB">
      <w:r>
        <w:t>{</w:t>
      </w:r>
    </w:p>
    <w:p w:rsidR="006650EB" w:rsidRDefault="006650EB" w:rsidP="006650EB">
      <w:r>
        <w:t xml:space="preserve">    "</w:t>
      </w:r>
      <w:proofErr w:type="gramStart"/>
      <w:r>
        <w:t>name</w:t>
      </w:r>
      <w:proofErr w:type="gramEnd"/>
      <w:r>
        <w:t>": "Raja Kumar",</w:t>
      </w:r>
      <w:r>
        <w:tab/>
      </w:r>
      <w:r>
        <w:t xml:space="preserve">// Remove </w:t>
      </w:r>
      <w:r>
        <w:t>name</w:t>
      </w:r>
      <w:r>
        <w:t xml:space="preserve"> for </w:t>
      </w:r>
      <w:r>
        <w:t>number</w:t>
      </w:r>
      <w:r>
        <w:t xml:space="preserve"> update only</w:t>
      </w:r>
    </w:p>
    <w:p w:rsidR="006650EB" w:rsidRDefault="006650EB" w:rsidP="006650EB">
      <w:r>
        <w:t xml:space="preserve">    "</w:t>
      </w:r>
      <w:proofErr w:type="gramStart"/>
      <w:r>
        <w:t>number</w:t>
      </w:r>
      <w:proofErr w:type="gramEnd"/>
      <w:r>
        <w:t>":"+923045568894"</w:t>
      </w:r>
      <w:r>
        <w:t xml:space="preserve"> // Remove number for name update only</w:t>
      </w:r>
    </w:p>
    <w:p w:rsidR="006650EB" w:rsidRDefault="006650EB" w:rsidP="006650EB">
      <w:r>
        <w:t>}</w:t>
      </w:r>
    </w:p>
    <w:p w:rsidR="006650EB" w:rsidRDefault="006650EB" w:rsidP="006650EB">
      <w:pPr>
        <w:rPr>
          <w:b/>
        </w:rPr>
      </w:pPr>
      <w:r>
        <w:rPr>
          <w:b/>
        </w:rPr>
        <w:t>Response:</w:t>
      </w:r>
    </w:p>
    <w:p w:rsidR="001A7F72" w:rsidRPr="001A7F72" w:rsidRDefault="001A7F72" w:rsidP="001A7F72">
      <w:pPr>
        <w:shd w:val="clear" w:color="auto" w:fill="FFFFFE"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A7F72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1A7F72" w:rsidRPr="001A7F72" w:rsidRDefault="001A7F72" w:rsidP="001A7F72">
      <w:pPr>
        <w:shd w:val="clear" w:color="auto" w:fill="FFFFFE"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A7F7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r w:rsidRPr="001A7F72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gramStart"/>
      <w:r w:rsidRPr="001A7F72">
        <w:rPr>
          <w:rFonts w:ascii="Consolas" w:eastAsia="Times New Roman" w:hAnsi="Consolas" w:cs="Times New Roman"/>
          <w:color w:val="A31515"/>
          <w:sz w:val="18"/>
          <w:szCs w:val="18"/>
        </w:rPr>
        <w:t>status</w:t>
      </w:r>
      <w:proofErr w:type="gramEnd"/>
      <w:r w:rsidRPr="001A7F72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1A7F72">
        <w:rPr>
          <w:rFonts w:ascii="Consolas" w:eastAsia="Times New Roman" w:hAnsi="Consolas" w:cs="Times New Roman"/>
          <w:color w:val="000000"/>
          <w:sz w:val="18"/>
          <w:szCs w:val="18"/>
        </w:rPr>
        <w:t xml:space="preserve">: </w:t>
      </w:r>
      <w:r w:rsidRPr="001A7F72">
        <w:rPr>
          <w:rFonts w:ascii="Consolas" w:eastAsia="Times New Roman" w:hAnsi="Consolas" w:cs="Times New Roman"/>
          <w:color w:val="0451A5"/>
          <w:sz w:val="18"/>
          <w:szCs w:val="18"/>
        </w:rPr>
        <w:t>true</w:t>
      </w:r>
      <w:r w:rsidRPr="001A7F72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1A7F72" w:rsidRPr="001A7F72" w:rsidRDefault="001A7F72" w:rsidP="001A7F72">
      <w:pPr>
        <w:shd w:val="clear" w:color="auto" w:fill="FFFFFE"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A7F7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r w:rsidRPr="001A7F72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gramStart"/>
      <w:r w:rsidRPr="001A7F72">
        <w:rPr>
          <w:rFonts w:ascii="Consolas" w:eastAsia="Times New Roman" w:hAnsi="Consolas" w:cs="Times New Roman"/>
          <w:color w:val="A31515"/>
          <w:sz w:val="18"/>
          <w:szCs w:val="18"/>
        </w:rPr>
        <w:t>response</w:t>
      </w:r>
      <w:proofErr w:type="gramEnd"/>
      <w:r w:rsidRPr="001A7F72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1A7F72">
        <w:rPr>
          <w:rFonts w:ascii="Consolas" w:eastAsia="Times New Roman" w:hAnsi="Consolas" w:cs="Times New Roman"/>
          <w:color w:val="000000"/>
          <w:sz w:val="18"/>
          <w:szCs w:val="18"/>
        </w:rPr>
        <w:t xml:space="preserve">: </w:t>
      </w:r>
      <w:r w:rsidRPr="001A7F72">
        <w:rPr>
          <w:rFonts w:ascii="Consolas" w:eastAsia="Times New Roman" w:hAnsi="Consolas" w:cs="Times New Roman"/>
          <w:color w:val="0451A5"/>
          <w:sz w:val="18"/>
          <w:szCs w:val="18"/>
        </w:rPr>
        <w:t>"Contact has been updated!"</w:t>
      </w:r>
    </w:p>
    <w:p w:rsidR="001A7F72" w:rsidRDefault="001A7F72" w:rsidP="001A7F72">
      <w:pPr>
        <w:pBdr>
          <w:bottom w:val="single" w:sz="12" w:space="1" w:color="auto"/>
        </w:pBdr>
        <w:shd w:val="clear" w:color="auto" w:fill="FFFFFE"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A7F72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1A7F72" w:rsidRPr="001A7F72" w:rsidRDefault="001A7F72" w:rsidP="001A7F72">
      <w:pPr>
        <w:pBdr>
          <w:bottom w:val="single" w:sz="12" w:space="1" w:color="auto"/>
        </w:pBdr>
        <w:shd w:val="clear" w:color="auto" w:fill="FFFFFE"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1A7F72" w:rsidRPr="003A19AB" w:rsidRDefault="001A7F72" w:rsidP="00B92E11">
      <w:pPr>
        <w:rPr>
          <w:b/>
          <w:color w:val="FF0000"/>
        </w:rPr>
      </w:pPr>
    </w:p>
    <w:p w:rsidR="003A19AB" w:rsidRPr="003A19AB" w:rsidRDefault="003A19AB" w:rsidP="00B92E11">
      <w:pPr>
        <w:rPr>
          <w:b/>
          <w:color w:val="FF0000"/>
        </w:rPr>
      </w:pPr>
      <w:r w:rsidRPr="003A19AB">
        <w:rPr>
          <w:b/>
          <w:color w:val="FF0000"/>
        </w:rPr>
        <w:t>General Notes</w:t>
      </w:r>
      <w:r w:rsidR="003D23C2">
        <w:rPr>
          <w:b/>
          <w:color w:val="FF0000"/>
        </w:rPr>
        <w:t xml:space="preserve"> | Testing</w:t>
      </w:r>
      <w:bookmarkStart w:id="0" w:name="_GoBack"/>
      <w:bookmarkEnd w:id="0"/>
      <w:r w:rsidRPr="003A19AB">
        <w:rPr>
          <w:b/>
          <w:color w:val="FF0000"/>
        </w:rPr>
        <w:t>:</w:t>
      </w:r>
    </w:p>
    <w:p w:rsidR="003A19AB" w:rsidRPr="003A19AB" w:rsidRDefault="003A19AB" w:rsidP="00B92E11">
      <w:pPr>
        <w:rPr>
          <w:b/>
          <w:color w:val="FF0000"/>
        </w:rPr>
      </w:pPr>
      <w:r w:rsidRPr="003A19AB">
        <w:rPr>
          <w:b/>
          <w:color w:val="FF0000"/>
        </w:rPr>
        <w:t>Unit Testing completed using Mocha JS &amp; Chai, for testing scripts let me know.</w:t>
      </w:r>
    </w:p>
    <w:sectPr w:rsidR="003A19AB" w:rsidRPr="003A19AB" w:rsidSect="005A1B10">
      <w:footerReference w:type="default" r:id="rId10"/>
      <w:headerReference w:type="first" r:id="rId11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6F2E" w:rsidRDefault="002B6F2E" w:rsidP="0068194B">
      <w:r>
        <w:separator/>
      </w:r>
    </w:p>
    <w:p w:rsidR="002B6F2E" w:rsidRDefault="002B6F2E"/>
    <w:p w:rsidR="002B6F2E" w:rsidRDefault="002B6F2E"/>
  </w:endnote>
  <w:endnote w:type="continuationSeparator" w:id="0">
    <w:p w:rsidR="002B6F2E" w:rsidRDefault="002B6F2E" w:rsidP="0068194B">
      <w:r>
        <w:continuationSeparator/>
      </w:r>
    </w:p>
    <w:p w:rsidR="002B6F2E" w:rsidRDefault="002B6F2E"/>
    <w:p w:rsidR="002B6F2E" w:rsidRDefault="002B6F2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D23C2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6F2E" w:rsidRDefault="002B6F2E" w:rsidP="0068194B">
      <w:r>
        <w:separator/>
      </w:r>
    </w:p>
    <w:p w:rsidR="002B6F2E" w:rsidRDefault="002B6F2E"/>
    <w:p w:rsidR="002B6F2E" w:rsidRDefault="002B6F2E"/>
  </w:footnote>
  <w:footnote w:type="continuationSeparator" w:id="0">
    <w:p w:rsidR="002B6F2E" w:rsidRDefault="002B6F2E" w:rsidP="0068194B">
      <w:r>
        <w:continuationSeparator/>
      </w:r>
    </w:p>
    <w:p w:rsidR="002B6F2E" w:rsidRDefault="002B6F2E"/>
    <w:p w:rsidR="002B6F2E" w:rsidRDefault="002B6F2E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563F885D" wp14:editId="2245C9B3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>
                <a:extLst xmlns:a="http://schemas.openxmlformats.org/drawingml/2006/main">
                  <a:ext uri="{C183D7F6-B498-43B3-948B-1728B52AA6E4}">
                    <adec:decorative xmlns:adec="http://schemas.microsoft.com/office/drawing/2017/decorative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6B8B7131" id="Straight Connector 5" o:spid="_x0000_s1026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2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76E"/>
    <w:rsid w:val="000001EF"/>
    <w:rsid w:val="0000131C"/>
    <w:rsid w:val="00007322"/>
    <w:rsid w:val="00007728"/>
    <w:rsid w:val="00024584"/>
    <w:rsid w:val="00024730"/>
    <w:rsid w:val="000500E5"/>
    <w:rsid w:val="00055E95"/>
    <w:rsid w:val="0007021F"/>
    <w:rsid w:val="000A0E40"/>
    <w:rsid w:val="000A1D0A"/>
    <w:rsid w:val="000A27BD"/>
    <w:rsid w:val="000B2BA5"/>
    <w:rsid w:val="000C7E9D"/>
    <w:rsid w:val="000F2F8C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92008"/>
    <w:rsid w:val="001A7F72"/>
    <w:rsid w:val="001C0E68"/>
    <w:rsid w:val="001C4B6F"/>
    <w:rsid w:val="001D0BF1"/>
    <w:rsid w:val="001D4B6A"/>
    <w:rsid w:val="001E3120"/>
    <w:rsid w:val="001E7E0C"/>
    <w:rsid w:val="001F0BB0"/>
    <w:rsid w:val="001F4E6D"/>
    <w:rsid w:val="001F6140"/>
    <w:rsid w:val="00203573"/>
    <w:rsid w:val="0020597D"/>
    <w:rsid w:val="00207866"/>
    <w:rsid w:val="00213B4C"/>
    <w:rsid w:val="002253B0"/>
    <w:rsid w:val="00225C48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B6F2E"/>
    <w:rsid w:val="002C2C44"/>
    <w:rsid w:val="002D23C5"/>
    <w:rsid w:val="002D6137"/>
    <w:rsid w:val="002E7E61"/>
    <w:rsid w:val="002F014F"/>
    <w:rsid w:val="002F05E5"/>
    <w:rsid w:val="002F254D"/>
    <w:rsid w:val="002F30E4"/>
    <w:rsid w:val="00307140"/>
    <w:rsid w:val="00316DFF"/>
    <w:rsid w:val="00325B57"/>
    <w:rsid w:val="00336056"/>
    <w:rsid w:val="0034261F"/>
    <w:rsid w:val="003544E1"/>
    <w:rsid w:val="00366398"/>
    <w:rsid w:val="003956E5"/>
    <w:rsid w:val="003A0632"/>
    <w:rsid w:val="003A19AB"/>
    <w:rsid w:val="003A2302"/>
    <w:rsid w:val="003A30E5"/>
    <w:rsid w:val="003A6ADF"/>
    <w:rsid w:val="003B5928"/>
    <w:rsid w:val="003C3603"/>
    <w:rsid w:val="003D23C2"/>
    <w:rsid w:val="003D380F"/>
    <w:rsid w:val="003E160D"/>
    <w:rsid w:val="003F1D5F"/>
    <w:rsid w:val="00405128"/>
    <w:rsid w:val="00406CFF"/>
    <w:rsid w:val="004111D5"/>
    <w:rsid w:val="00416B25"/>
    <w:rsid w:val="00420592"/>
    <w:rsid w:val="00426A01"/>
    <w:rsid w:val="00426A37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4E7E6A"/>
    <w:rsid w:val="00510392"/>
    <w:rsid w:val="00511F77"/>
    <w:rsid w:val="00513E2A"/>
    <w:rsid w:val="00530B2F"/>
    <w:rsid w:val="005579C9"/>
    <w:rsid w:val="00566A35"/>
    <w:rsid w:val="0056701E"/>
    <w:rsid w:val="005740D7"/>
    <w:rsid w:val="005810A5"/>
    <w:rsid w:val="00587630"/>
    <w:rsid w:val="00596BBE"/>
    <w:rsid w:val="005A0F26"/>
    <w:rsid w:val="005A1B10"/>
    <w:rsid w:val="005A6850"/>
    <w:rsid w:val="005B1B1B"/>
    <w:rsid w:val="005B676E"/>
    <w:rsid w:val="005C5932"/>
    <w:rsid w:val="005D3CA7"/>
    <w:rsid w:val="005D4CC1"/>
    <w:rsid w:val="005E0986"/>
    <w:rsid w:val="005F4B91"/>
    <w:rsid w:val="005F55D2"/>
    <w:rsid w:val="0062312F"/>
    <w:rsid w:val="00625F2C"/>
    <w:rsid w:val="006618E9"/>
    <w:rsid w:val="00664399"/>
    <w:rsid w:val="006650EB"/>
    <w:rsid w:val="0068194B"/>
    <w:rsid w:val="00692703"/>
    <w:rsid w:val="00694FC1"/>
    <w:rsid w:val="006A1962"/>
    <w:rsid w:val="006B5D48"/>
    <w:rsid w:val="006B7D7B"/>
    <w:rsid w:val="006C1A5E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256B"/>
    <w:rsid w:val="007C606B"/>
    <w:rsid w:val="007D23DD"/>
    <w:rsid w:val="007E6A61"/>
    <w:rsid w:val="00801140"/>
    <w:rsid w:val="00803404"/>
    <w:rsid w:val="00834955"/>
    <w:rsid w:val="0085414B"/>
    <w:rsid w:val="00855B59"/>
    <w:rsid w:val="00860461"/>
    <w:rsid w:val="0086487C"/>
    <w:rsid w:val="00870B20"/>
    <w:rsid w:val="00881716"/>
    <w:rsid w:val="008829F8"/>
    <w:rsid w:val="00885897"/>
    <w:rsid w:val="008A6538"/>
    <w:rsid w:val="008C7056"/>
    <w:rsid w:val="008E0016"/>
    <w:rsid w:val="008F3B14"/>
    <w:rsid w:val="00901899"/>
    <w:rsid w:val="0090344B"/>
    <w:rsid w:val="00905715"/>
    <w:rsid w:val="0091321E"/>
    <w:rsid w:val="00913946"/>
    <w:rsid w:val="0092726B"/>
    <w:rsid w:val="00930966"/>
    <w:rsid w:val="009361BA"/>
    <w:rsid w:val="00944F78"/>
    <w:rsid w:val="009510E7"/>
    <w:rsid w:val="00952C89"/>
    <w:rsid w:val="009571D8"/>
    <w:rsid w:val="009650EA"/>
    <w:rsid w:val="00972A43"/>
    <w:rsid w:val="0097790C"/>
    <w:rsid w:val="0098506E"/>
    <w:rsid w:val="009A44CE"/>
    <w:rsid w:val="009B0FE8"/>
    <w:rsid w:val="009C4DFC"/>
    <w:rsid w:val="009D44F8"/>
    <w:rsid w:val="009E3160"/>
    <w:rsid w:val="009E4274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4754"/>
    <w:rsid w:val="00AB4976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929E4"/>
    <w:rsid w:val="00B92E11"/>
    <w:rsid w:val="00B97755"/>
    <w:rsid w:val="00BA1546"/>
    <w:rsid w:val="00BB360E"/>
    <w:rsid w:val="00BB4E51"/>
    <w:rsid w:val="00BB7E51"/>
    <w:rsid w:val="00BD199D"/>
    <w:rsid w:val="00BD431F"/>
    <w:rsid w:val="00BE423E"/>
    <w:rsid w:val="00BF3A31"/>
    <w:rsid w:val="00BF61AC"/>
    <w:rsid w:val="00C47FA6"/>
    <w:rsid w:val="00C57FC6"/>
    <w:rsid w:val="00C66A7D"/>
    <w:rsid w:val="00C779DA"/>
    <w:rsid w:val="00C814F7"/>
    <w:rsid w:val="00C97261"/>
    <w:rsid w:val="00CA4B4D"/>
    <w:rsid w:val="00CB27AC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A2D"/>
    <w:rsid w:val="00D914F1"/>
    <w:rsid w:val="00D9521A"/>
    <w:rsid w:val="00DA3914"/>
    <w:rsid w:val="00DA59AA"/>
    <w:rsid w:val="00DB6915"/>
    <w:rsid w:val="00DB7E1E"/>
    <w:rsid w:val="00DC1B78"/>
    <w:rsid w:val="00DC2A2F"/>
    <w:rsid w:val="00DC600B"/>
    <w:rsid w:val="00DD4B00"/>
    <w:rsid w:val="00DE0FAA"/>
    <w:rsid w:val="00DE136D"/>
    <w:rsid w:val="00DE6534"/>
    <w:rsid w:val="00DF4D6C"/>
    <w:rsid w:val="00E01923"/>
    <w:rsid w:val="00E01DC9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0457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47E2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F6409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79C9"/>
    <w:rPr>
      <w:sz w:val="24"/>
    </w:rPr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5579C9"/>
    <w:pPr>
      <w:numPr>
        <w:numId w:val="5"/>
      </w:numPr>
      <w:spacing w:before="120"/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8" w:space="0" w:color="1D824C" w:themeColor="accent1"/>
        <w:bottom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8" w:space="0" w:color="005556" w:themeColor="accent2"/>
        <w:bottom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8" w:space="0" w:color="B11F35" w:themeColor="accent3"/>
        <w:bottom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8" w:space="0" w:color="856628" w:themeColor="accent4"/>
        <w:bottom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8" w:space="0" w:color="7E314C" w:themeColor="accent5"/>
        <w:bottom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8" w:space="0" w:color="4B6A88" w:themeColor="accent6"/>
        <w:bottom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4" w:space="0" w:color="1D824C" w:themeColor="accent1"/>
        <w:bottom w:val="single" w:sz="4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4" w:space="0" w:color="005556" w:themeColor="accent2"/>
        <w:bottom w:val="single" w:sz="4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4" w:space="0" w:color="B11F35" w:themeColor="accent3"/>
        <w:bottom w:val="single" w:sz="4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4" w:space="0" w:color="856628" w:themeColor="accent4"/>
        <w:bottom w:val="single" w:sz="4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7E314C" w:themeColor="accent5"/>
        <w:bottom w:val="single" w:sz="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4" w:space="0" w:color="4B6A88" w:themeColor="accent6"/>
        <w:bottom w:val="single" w:sz="4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D824C" w:themeColor="accent1"/>
        <w:bottom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5556" w:themeColor="accent2"/>
        <w:bottom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11F35" w:themeColor="accent3"/>
        <w:bottom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56628" w:themeColor="accent4"/>
        <w:bottom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bottom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6A88" w:themeColor="accent6"/>
        <w:bottom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customStyle="1" w:styleId="Greytext">
    <w:name w:val="Grey text"/>
    <w:basedOn w:val="DefaultParagraphFont"/>
    <w:uiPriority w:val="4"/>
    <w:semiHidden/>
    <w:qFormat/>
    <w:rsid w:val="005579C9"/>
    <w:rPr>
      <w:color w:val="808080" w:themeColor="background1" w:themeShade="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82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2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59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95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6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5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2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83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79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0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90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52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0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81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09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6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90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21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6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0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17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24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nan%20Khan\AppData\Roaming\Microsoft\Templates\Modern%20chronological%20cover%20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5B9BD5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5B9BD5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5B9BD5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9BC"/>
    <w:rsid w:val="008E3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90C4D8B432E41E59D7ADE19332C4105">
    <w:name w:val="F90C4D8B432E41E59D7ADE19332C4105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5522DE847CC54BFABA131CAC590E9F4D">
    <w:name w:val="5522DE847CC54BFABA131CAC590E9F4D"/>
  </w:style>
  <w:style w:type="paragraph" w:customStyle="1" w:styleId="6438AB882C014C81B6F0F0CBC9FFD3AF">
    <w:name w:val="6438AB882C014C81B6F0F0CBC9FFD3AF"/>
  </w:style>
  <w:style w:type="paragraph" w:customStyle="1" w:styleId="B7F7414E5C6B4912964A9BADB801A094">
    <w:name w:val="B7F7414E5C6B4912964A9BADB801A094"/>
  </w:style>
  <w:style w:type="paragraph" w:customStyle="1" w:styleId="F07CAC0F5D974C51AD37AF7C32FFBA73">
    <w:name w:val="F07CAC0F5D974C51AD37AF7C32FFBA73"/>
  </w:style>
  <w:style w:type="paragraph" w:customStyle="1" w:styleId="922CA30DED6E4B1CB03C9B6EEB4187D7">
    <w:name w:val="922CA30DED6E4B1CB03C9B6EEB4187D7"/>
  </w:style>
  <w:style w:type="paragraph" w:customStyle="1" w:styleId="502E369ABE3741FEB69E882B8CB11306">
    <w:name w:val="502E369ABE3741FEB69E882B8CB11306"/>
  </w:style>
  <w:style w:type="paragraph" w:customStyle="1" w:styleId="EC155DA10AB7400DAB58D0C79458F84E">
    <w:name w:val="EC155DA10AB7400DAB58D0C79458F84E"/>
  </w:style>
  <w:style w:type="paragraph" w:customStyle="1" w:styleId="EA3D995D96D74B85A365C7B3D4538358">
    <w:name w:val="EA3D995D96D74B85A365C7B3D4538358"/>
  </w:style>
  <w:style w:type="paragraph" w:customStyle="1" w:styleId="B86AF87A0C45492EAFC3C182E5AC8F72">
    <w:name w:val="B86AF87A0C45492EAFC3C182E5AC8F72"/>
  </w:style>
  <w:style w:type="paragraph" w:customStyle="1" w:styleId="B52EBCB8EA00402DAD71ABB613AEFBB0">
    <w:name w:val="B52EBCB8EA00402DAD71ABB613AEFBB0"/>
  </w:style>
  <w:style w:type="paragraph" w:customStyle="1" w:styleId="6D85358B2A2A473BBA2B7EDE92195590">
    <w:name w:val="6D85358B2A2A473BBA2B7EDE92195590"/>
  </w:style>
  <w:style w:type="paragraph" w:customStyle="1" w:styleId="31471BA43238478382604249A4890799">
    <w:name w:val="31471BA43238478382604249A4890799"/>
  </w:style>
  <w:style w:type="paragraph" w:customStyle="1" w:styleId="81888506B7774502B3A2A813CE5AD6A7">
    <w:name w:val="81888506B7774502B3A2A813CE5AD6A7"/>
  </w:style>
  <w:style w:type="paragraph" w:customStyle="1" w:styleId="7C08AD52AAA74CDE880454E7C036E690">
    <w:name w:val="7C08AD52AAA74CDE880454E7C036E690"/>
  </w:style>
  <w:style w:type="paragraph" w:customStyle="1" w:styleId="3E216EDA49E141348E7D6EE26CF55AE8">
    <w:name w:val="3E216EDA49E141348E7D6EE26CF55AE8"/>
  </w:style>
  <w:style w:type="paragraph" w:customStyle="1" w:styleId="4B3EB4B158E441C0B9C764FEB16724AD">
    <w:name w:val="4B3EB4B158E441C0B9C764FEB16724AD"/>
  </w:style>
  <w:style w:type="paragraph" w:styleId="ListBullet">
    <w:name w:val="List Bullet"/>
    <w:basedOn w:val="Normal"/>
    <w:uiPriority w:val="11"/>
    <w:qFormat/>
    <w:pPr>
      <w:numPr>
        <w:numId w:val="1"/>
      </w:numPr>
      <w:spacing w:before="120" w:after="0" w:line="240" w:lineRule="auto"/>
    </w:pPr>
    <w:rPr>
      <w:rFonts w:eastAsiaTheme="minorHAnsi"/>
      <w:color w:val="595959" w:themeColor="text1" w:themeTint="A6"/>
      <w:sz w:val="24"/>
    </w:rPr>
  </w:style>
  <w:style w:type="paragraph" w:customStyle="1" w:styleId="00B85C63B81345D2A9E44C99DCAE8A09">
    <w:name w:val="00B85C63B81345D2A9E44C99DCAE8A09"/>
  </w:style>
  <w:style w:type="character" w:customStyle="1" w:styleId="Greytext">
    <w:name w:val="Grey text"/>
    <w:basedOn w:val="DefaultParagraphFont"/>
    <w:uiPriority w:val="4"/>
    <w:qFormat/>
    <w:rPr>
      <w:color w:val="808080" w:themeColor="background1" w:themeShade="80"/>
    </w:rPr>
  </w:style>
  <w:style w:type="paragraph" w:customStyle="1" w:styleId="00BFA2F5ECE04F7D854258A45287F194">
    <w:name w:val="00BFA2F5ECE04F7D854258A45287F194"/>
  </w:style>
  <w:style w:type="paragraph" w:customStyle="1" w:styleId="4AC4F42B40A24E3FBB607BE318961544">
    <w:name w:val="4AC4F42B40A24E3FBB607BE318961544"/>
  </w:style>
  <w:style w:type="paragraph" w:customStyle="1" w:styleId="A792B84A99D34B3FBAE6A39DB4A13C01">
    <w:name w:val="A792B84A99D34B3FBAE6A39DB4A13C0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E6FA8DA-38A3-448B-AFEB-DB79033E5F8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B4CB6AFB-A7F1-4816-9409-743ABF3C64E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61ADE48-6FF0-4599-9D02-6F6374F1F9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cover letter.dotx</Template>
  <TotalTime>0</TotalTime>
  <Pages>3</Pages>
  <Words>435</Words>
  <Characters>2483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2019-10-05T08:40:00Z</dcterms:created>
  <dcterms:modified xsi:type="dcterms:W3CDTF">2019-10-05T10:33:00Z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